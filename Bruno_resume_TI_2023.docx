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38"/>
      </w:tblGrid>
      <w:tr w:rsidR="002C2CDD" w:rsidRPr="00FB0C48" w14:paraId="21E7B0C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96E7F57" w14:textId="74843944" w:rsidR="00523479" w:rsidRPr="00FB0C48" w:rsidRDefault="00AB1281" w:rsidP="00523479">
            <w:pPr>
              <w:pStyle w:val="Iniciais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429DA47A" wp14:editId="0570DE33">
                  <wp:extent cx="1027562" cy="933450"/>
                  <wp:effectExtent l="0" t="0" r="1270" b="0"/>
                  <wp:docPr id="30261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86" cy="94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180A0A" w14:textId="41B15A28" w:rsidR="00A50939" w:rsidRPr="00FB0C48" w:rsidRDefault="00AB1281" w:rsidP="007569C1">
            <w:pPr>
              <w:pStyle w:val="Heading3"/>
              <w:rPr>
                <w:lang w:val="pt-BR"/>
              </w:rPr>
            </w:pPr>
            <w:r>
              <w:rPr>
                <w:lang w:val="pt-BR"/>
              </w:rPr>
              <w:t>Contatos</w:t>
            </w:r>
          </w:p>
          <w:p w14:paraId="7AF1CE1A" w14:textId="4A4AE333" w:rsidR="00F71079" w:rsidRPr="00F71079" w:rsidRDefault="00F71079" w:rsidP="00F71079">
            <w:pPr>
              <w:rPr>
                <w:lang w:val="pt-BR"/>
              </w:rPr>
            </w:pPr>
          </w:p>
          <w:p w14:paraId="297CAB2A" w14:textId="77777777" w:rsidR="00F71079" w:rsidRPr="00F71079" w:rsidRDefault="00F71079" w:rsidP="00F71079">
            <w:pPr>
              <w:pStyle w:val="ListParagraph"/>
              <w:numPr>
                <w:ilvl w:val="0"/>
                <w:numId w:val="12"/>
              </w:numPr>
              <w:rPr>
                <w:lang w:val="pt-BR"/>
              </w:rPr>
            </w:pPr>
            <w:r w:rsidRPr="00F71079">
              <w:rPr>
                <w:lang w:val="pt-BR"/>
              </w:rPr>
              <w:t>bruno.abh@gmail.com</w:t>
            </w:r>
          </w:p>
          <w:p w14:paraId="2EBF3D81" w14:textId="77777777" w:rsidR="00F71079" w:rsidRPr="00F71079" w:rsidRDefault="00F71079" w:rsidP="00F71079">
            <w:pPr>
              <w:pStyle w:val="ListParagraph"/>
              <w:numPr>
                <w:ilvl w:val="0"/>
                <w:numId w:val="12"/>
              </w:numPr>
              <w:rPr>
                <w:lang w:val="pt-BR"/>
              </w:rPr>
            </w:pPr>
            <w:r w:rsidRPr="00F71079">
              <w:rPr>
                <w:lang w:val="pt-BR"/>
              </w:rPr>
              <w:t xml:space="preserve">12 98243 - 0213 </w:t>
            </w:r>
          </w:p>
          <w:p w14:paraId="62B5A122" w14:textId="51F1F4D8" w:rsidR="002C2CDD" w:rsidRPr="00F71079" w:rsidRDefault="00F71079" w:rsidP="00F71079">
            <w:pPr>
              <w:pStyle w:val="ListParagraph"/>
              <w:numPr>
                <w:ilvl w:val="0"/>
                <w:numId w:val="12"/>
              </w:numPr>
              <w:rPr>
                <w:lang w:val="pt-BR"/>
              </w:rPr>
            </w:pPr>
            <w:r w:rsidRPr="00F71079">
              <w:rPr>
                <w:lang w:val="pt-BR"/>
              </w:rPr>
              <w:t>Caçapava - Escritório</w:t>
            </w:r>
          </w:p>
          <w:p w14:paraId="6CF3758F" w14:textId="63FD7189" w:rsidR="002C2CDD" w:rsidRPr="00FB0C48" w:rsidRDefault="00F71079" w:rsidP="007569C1">
            <w:pPr>
              <w:pStyle w:val="Heading3"/>
              <w:rPr>
                <w:lang w:val="pt-BR"/>
              </w:rPr>
            </w:pPr>
            <w:r w:rsidRPr="00F71079">
              <w:rPr>
                <w:lang w:val="pt-BR"/>
              </w:rPr>
              <w:t>Competências</w:t>
            </w:r>
          </w:p>
          <w:p w14:paraId="477C4657" w14:textId="28BC9B2C" w:rsidR="00F71079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Suporte tri lingue.</w:t>
            </w:r>
          </w:p>
          <w:p w14:paraId="05A35857" w14:textId="77777777" w:rsidR="00F71079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linux, windows.</w:t>
            </w:r>
          </w:p>
          <w:p w14:paraId="6680C830" w14:textId="77777777" w:rsidR="00F71079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front end.</w:t>
            </w:r>
          </w:p>
          <w:p w14:paraId="758CB752" w14:textId="77777777" w:rsidR="00F71079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back end.</w:t>
            </w:r>
          </w:p>
          <w:p w14:paraId="3261B57B" w14:textId="77777777" w:rsidR="00F71079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Banco de Dados.</w:t>
            </w:r>
          </w:p>
          <w:p w14:paraId="697C10B7" w14:textId="16DCE3E2" w:rsidR="00F71079" w:rsidRPr="006463EE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Kanban (projetos)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</w:p>
          <w:p w14:paraId="0A12E1BD" w14:textId="77777777" w:rsidR="006463EE" w:rsidRDefault="006463EE" w:rsidP="006463EE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4AA9E669" w14:textId="77777777" w:rsidR="006463EE" w:rsidRDefault="006463EE" w:rsidP="006463EE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6AED57F0" w14:textId="24A4474D" w:rsidR="006463EE" w:rsidRPr="00FB0C48" w:rsidRDefault="006463EE" w:rsidP="006463EE">
            <w:pPr>
              <w:pStyle w:val="Heading3"/>
              <w:rPr>
                <w:lang w:val="pt-BR"/>
              </w:rPr>
            </w:pPr>
            <w:r>
              <w:rPr>
                <w:lang w:val="pt-BR"/>
              </w:rPr>
              <w:t>Linguas</w:t>
            </w:r>
          </w:p>
          <w:p w14:paraId="589346FD" w14:textId="28D5F8D7" w:rsidR="006463EE" w:rsidRDefault="006463EE" w:rsidP="006463EE">
            <w:pPr>
              <w:pStyle w:val="public-draftstyledefault-unorderedlistitem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Ingles – Fluente</w:t>
            </w:r>
          </w:p>
          <w:p w14:paraId="65ACF716" w14:textId="7B90D279" w:rsidR="006463EE" w:rsidRDefault="006463EE" w:rsidP="006463EE">
            <w:pPr>
              <w:pStyle w:val="public-draftstyledefault-unorderedlistitem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Espanhol – Avançado</w:t>
            </w:r>
          </w:p>
          <w:p w14:paraId="7D2F9DE1" w14:textId="77777777" w:rsidR="006463EE" w:rsidRDefault="006463EE" w:rsidP="006463EE">
            <w:pPr>
              <w:pStyle w:val="public-draftstyledefault-unorderedlistitem"/>
              <w:spacing w:before="0" w:beforeAutospacing="0" w:after="0" w:afterAutospacing="0"/>
              <w:ind w:left="72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52F1D17B" w14:textId="19D558CE" w:rsidR="00741125" w:rsidRPr="00FB0C48" w:rsidRDefault="00741125" w:rsidP="00741125">
            <w:pPr>
              <w:rPr>
                <w:lang w:val="pt-BR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3D1CB8F5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C077D9C" w14:textId="57935F85" w:rsidR="00AB1281" w:rsidRDefault="00000000" w:rsidP="00AB1281">
                  <w:pPr>
                    <w:pStyle w:val="Heading1"/>
                    <w:spacing w:before="120"/>
                    <w:jc w:val="left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F8FDA9B251FD46CBBA9D82B562A779B1"/>
                      </w:placeholder>
                      <w15:appearance w15:val="hidden"/>
                    </w:sdtPr>
                    <w:sdtEndPr/>
                    <w:sdtContent>
                      <w:r w:rsidR="00AB1281">
                        <w:rPr>
                          <w:lang w:val="pt-BR"/>
                        </w:rPr>
                        <w:t xml:space="preserve">B r u n o </w:t>
                      </w:r>
                    </w:sdtContent>
                  </w:sdt>
                </w:p>
                <w:p w14:paraId="21FE3021" w14:textId="3CD80A6F" w:rsidR="00C612DA" w:rsidRPr="00FB0C48" w:rsidRDefault="00AB1281" w:rsidP="00AB1281">
                  <w:pPr>
                    <w:pStyle w:val="Heading1"/>
                    <w:spacing w:before="120" w:line="480" w:lineRule="auto"/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M i r a n d a </w:t>
                  </w:r>
                </w:p>
                <w:p w14:paraId="2F8930AA" w14:textId="3F9C8467" w:rsidR="00906BEE" w:rsidRPr="00FB0C48" w:rsidRDefault="00906BEE" w:rsidP="00906BEE">
                  <w:pPr>
                    <w:pStyle w:val="Heading2"/>
                    <w:rPr>
                      <w:lang w:val="pt-BR"/>
                    </w:rPr>
                  </w:pPr>
                </w:p>
              </w:tc>
            </w:tr>
          </w:tbl>
          <w:p w14:paraId="11F0689F" w14:textId="317C6C06" w:rsidR="002C2CDD" w:rsidRPr="00FB0C48" w:rsidRDefault="00AB1281" w:rsidP="007569C1">
            <w:pPr>
              <w:pStyle w:val="Heading3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9761A" wp14:editId="07C6B5A5">
                      <wp:simplePos x="0" y="0"/>
                      <wp:positionH relativeFrom="column">
                        <wp:posOffset>2834640</wp:posOffset>
                      </wp:positionH>
                      <wp:positionV relativeFrom="paragraph">
                        <wp:posOffset>-1439546</wp:posOffset>
                      </wp:positionV>
                      <wp:extent cx="1428750" cy="1095375"/>
                      <wp:effectExtent l="0" t="0" r="0" b="9525"/>
                      <wp:wrapNone/>
                      <wp:docPr id="87308737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109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1E5192" w14:textId="6AA78496" w:rsidR="00AB1281" w:rsidRPr="00AB1281" w:rsidRDefault="00AB1281" w:rsidP="00AB1281">
                                  <w:pPr>
                                    <w:pStyle w:val="Heading1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aps w:val="0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B1281">
                                    <w:rPr>
                                      <w:rFonts w:ascii="Arial" w:hAnsi="Arial" w:cs="Arial"/>
                                      <w:caps w:val="0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F976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23.2pt;margin-top:-113.35pt;width:112.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" filled="f" stroked="f">
                      <v:fill o:detectmouseclick="t"/>
                      <v:textbox>
                        <w:txbxContent>
                          <w:p w14:paraId="331E5192" w14:textId="6AA78496" w:rsidR="00AB1281" w:rsidRPr="00AB1281" w:rsidRDefault="00AB1281" w:rsidP="00AB1281">
                            <w:pPr>
                              <w:pStyle w:val="Heading1"/>
                              <w:spacing w:before="120"/>
                              <w:jc w:val="center"/>
                              <w:rPr>
                                <w:rFonts w:ascii="Arial" w:hAnsi="Arial" w:cs="Arial"/>
                                <w:caps w:val="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1281">
                              <w:rPr>
                                <w:rFonts w:ascii="Arial" w:hAnsi="Arial" w:cs="Arial"/>
                                <w:caps w:val="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lang w:val="pt-BR"/>
                </w:rPr>
                <w:alias w:val="Experiência:"/>
                <w:tag w:val="Experiência:"/>
                <w:id w:val="1217937480"/>
                <w:placeholder>
                  <w:docPart w:val="7D7F82ED29274B7CA8550E4B7E830092"/>
                </w:placeholder>
                <w:temporary/>
                <w:showingPlcHdr/>
                <w15:appearance w15:val="hidden"/>
              </w:sdtPr>
              <w:sdtContent>
                <w:r w:rsidR="002C2CDD" w:rsidRPr="00FB0C48">
                  <w:rPr>
                    <w:lang w:val="pt-BR" w:bidi="pt-BR"/>
                  </w:rPr>
                  <w:t>Experiência</w:t>
                </w:r>
              </w:sdtContent>
            </w:sdt>
          </w:p>
          <w:p w14:paraId="4EEA5887" w14:textId="2FEDB64C" w:rsidR="002C2CDD" w:rsidRPr="00FB0C48" w:rsidRDefault="00F71079" w:rsidP="00F71079">
            <w:pPr>
              <w:pStyle w:val="Heading4"/>
              <w:rPr>
                <w:lang w:val="pt-BR"/>
              </w:rPr>
            </w:pPr>
            <w:r w:rsidRPr="00F71079">
              <w:rPr>
                <w:lang w:val="pt-BR"/>
              </w:rPr>
              <w:t>Analista de Suporte</w:t>
            </w:r>
            <w:r w:rsidR="002C2CDD" w:rsidRPr="00FB0C48">
              <w:rPr>
                <w:lang w:val="pt-BR" w:bidi="pt-BR"/>
              </w:rPr>
              <w:t>• </w:t>
            </w:r>
            <w:r>
              <w:rPr>
                <w:lang w:val="pt-BR"/>
              </w:rPr>
              <w:t>Onset</w:t>
            </w:r>
            <w:r w:rsidR="002C2CDD" w:rsidRPr="00FB0C48">
              <w:rPr>
                <w:lang w:val="pt-BR" w:bidi="pt-BR"/>
              </w:rPr>
              <w:t> • </w:t>
            </w:r>
            <w:r w:rsidRPr="00F71079">
              <w:rPr>
                <w:lang w:val="pt-BR" w:bidi="pt-BR"/>
              </w:rPr>
              <w:t>Out 2022</w:t>
            </w:r>
            <w:r>
              <w:rPr>
                <w:lang w:val="pt-BR" w:bidi="pt-BR"/>
              </w:rPr>
              <w:t xml:space="preserve"> - </w:t>
            </w:r>
            <w:r w:rsidRPr="00F71079">
              <w:rPr>
                <w:lang w:val="pt-BR" w:bidi="pt-BR"/>
              </w:rPr>
              <w:t>Mai 2023</w:t>
            </w:r>
          </w:p>
          <w:p w14:paraId="22B1FB11" w14:textId="77777777" w:rsidR="00F71079" w:rsidRPr="00F71079" w:rsidRDefault="00F71079" w:rsidP="00F7107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 w:rsidRPr="00F71079">
              <w:rPr>
                <w:rFonts w:ascii="Arial" w:hAnsi="Arial" w:cs="Arial"/>
                <w:lang w:val="pt-BR"/>
              </w:rPr>
              <w:t>Suporte a Sistemas</w:t>
            </w:r>
          </w:p>
          <w:p w14:paraId="20F9813C" w14:textId="77777777" w:rsidR="00F71079" w:rsidRPr="00F71079" w:rsidRDefault="00F71079" w:rsidP="00F7107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 w:rsidRPr="00F71079">
              <w:rPr>
                <w:rFonts w:ascii="Arial" w:hAnsi="Arial" w:cs="Arial"/>
                <w:lang w:val="pt-BR"/>
              </w:rPr>
              <w:t>Copy Write - Documentação.</w:t>
            </w:r>
          </w:p>
          <w:p w14:paraId="1EDFAE45" w14:textId="77777777" w:rsidR="00F71079" w:rsidRPr="00F71079" w:rsidRDefault="00F71079" w:rsidP="00F7107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 w:rsidRPr="00F71079">
              <w:rPr>
                <w:rFonts w:ascii="Arial" w:hAnsi="Arial" w:cs="Arial"/>
                <w:lang w:val="pt-BR"/>
              </w:rPr>
              <w:t>Projetos Kanban</w:t>
            </w:r>
          </w:p>
          <w:p w14:paraId="062D4DE2" w14:textId="77777777" w:rsidR="00F71079" w:rsidRPr="00F71079" w:rsidRDefault="00F71079" w:rsidP="00F7107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 w:rsidRPr="00F71079">
              <w:rPr>
                <w:rFonts w:ascii="Arial" w:hAnsi="Arial" w:cs="Arial"/>
                <w:lang w:val="pt-BR"/>
              </w:rPr>
              <w:t>Suporte aos PMO, e PO das aplicações.</w:t>
            </w:r>
          </w:p>
          <w:p w14:paraId="0F5318CD" w14:textId="13118F27" w:rsidR="002C2CDD" w:rsidRPr="00F71079" w:rsidRDefault="00F71079" w:rsidP="00F7107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 w:rsidRPr="00F71079">
              <w:rPr>
                <w:rFonts w:ascii="Arial" w:hAnsi="Arial" w:cs="Arial"/>
                <w:lang w:val="pt-BR"/>
              </w:rPr>
              <w:t>ERP, sistemas produtivos.</w:t>
            </w:r>
          </w:p>
          <w:p w14:paraId="01EB1737" w14:textId="25A3E801" w:rsidR="002C2CDD" w:rsidRPr="00FB0C48" w:rsidRDefault="00F71079" w:rsidP="007569C1">
            <w:pPr>
              <w:pStyle w:val="Heading4"/>
              <w:rPr>
                <w:lang w:val="pt-BR"/>
              </w:rPr>
            </w:pPr>
            <w:r>
              <w:rPr>
                <w:lang w:val="pt-BR"/>
              </w:rPr>
              <w:t>Analista de Suporte</w:t>
            </w:r>
            <w:r w:rsidR="002C2CDD" w:rsidRPr="00FB0C48">
              <w:rPr>
                <w:lang w:val="pt-BR" w:bidi="pt-BR"/>
              </w:rPr>
              <w:t> • </w:t>
            </w:r>
            <w:r>
              <w:rPr>
                <w:lang w:val="pt-BR" w:bidi="pt-BR"/>
              </w:rPr>
              <w:t xml:space="preserve">Websia </w:t>
            </w:r>
            <w:r w:rsidR="002C2CDD" w:rsidRPr="00FB0C48">
              <w:rPr>
                <w:lang w:val="pt-BR" w:bidi="pt-BR"/>
              </w:rPr>
              <w:t> </w:t>
            </w:r>
            <w:r>
              <w:rPr>
                <w:lang w:val="pt-BR" w:bidi="pt-BR"/>
              </w:rPr>
              <w:t xml:space="preserve">Fev 2021 </w:t>
            </w:r>
            <w:r w:rsidR="002C2CDD" w:rsidRPr="00FB0C48">
              <w:rPr>
                <w:lang w:val="pt-BR" w:bidi="pt-BR"/>
              </w:rPr>
              <w:t xml:space="preserve">– </w:t>
            </w:r>
            <w:r>
              <w:rPr>
                <w:lang w:val="pt-BR"/>
              </w:rPr>
              <w:t>Out 2021</w:t>
            </w:r>
          </w:p>
          <w:p w14:paraId="124740FF" w14:textId="325BEFB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Sistemas: intranet e help desk</w:t>
            </w:r>
          </w:p>
          <w:p w14:paraId="529522EB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Suporte e auxilio de sistemas clientes ZOOM</w:t>
            </w:r>
          </w:p>
          <w:p w14:paraId="3E69789F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Manutencao em computadores / Preparar / organizar / analisar / Arquivar documentos e correspondências diversas, Organização e localização de arquivos físicos e digitalizados, Auxiliar no controle do</w:t>
            </w:r>
          </w:p>
          <w:p w14:paraId="6F455123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Sistemas: intranet e help desk</w:t>
            </w:r>
          </w:p>
          <w:p w14:paraId="5146A2B3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Suporte e auxilio de sistemas, php</w:t>
            </w:r>
          </w:p>
          <w:p w14:paraId="1DDC97F4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Windows , 7, 10</w:t>
            </w:r>
          </w:p>
          <w:p w14:paraId="32BE26D6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Script para automacao de rotinas da producao</w:t>
            </w:r>
          </w:p>
          <w:p w14:paraId="43E4A640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Manutencao em computadores / Preparar / organizar / analisar / Arquivar documentos e correspondências diversas, Organização e localização de arquivos físicos e digitalizados</w:t>
            </w:r>
          </w:p>
          <w:p w14:paraId="35CABC2B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Instalação de windows a aprtir da imagem no servidor, altiris, sistemas service now</w:t>
            </w:r>
          </w:p>
          <w:p w14:paraId="3DA18C12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Suporte a usuarios da planta</w:t>
            </w:r>
          </w:p>
          <w:p w14:paraId="79876F32" w14:textId="77777777" w:rsidR="00F71079" w:rsidRPr="00F71079" w:rsidRDefault="00F71079" w:rsidP="00F71079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Citrix metaframe – configuração cliente e servidor</w:t>
            </w:r>
          </w:p>
          <w:p w14:paraId="380780DA" w14:textId="019A41A3" w:rsidR="00F71079" w:rsidRPr="00F71079" w:rsidRDefault="00F71079" w:rsidP="00245525">
            <w:pPr>
              <w:pStyle w:val="public-draftstyledefault-unorderedlistitem"/>
              <w:numPr>
                <w:ilvl w:val="0"/>
                <w:numId w:val="14"/>
              </w:numPr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Manutenção, configuração de impressora ZEBRA (térmica)</w:t>
            </w: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</w:p>
          <w:p w14:paraId="3C6CB52D" w14:textId="29C69E4A" w:rsidR="00F71079" w:rsidRPr="00FB0C48" w:rsidRDefault="00F71079" w:rsidP="00F71079">
            <w:pPr>
              <w:pStyle w:val="Heading4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</w:r>
            <w:r w:rsidRPr="00F71079">
              <w:rPr>
                <w:lang w:val="pt-BR"/>
              </w:rPr>
              <w:t>Analista de Suporte</w:t>
            </w:r>
            <w:r w:rsidR="006463EE">
              <w:rPr>
                <w:lang w:val="pt-BR"/>
              </w:rPr>
              <w:t xml:space="preserve"> Trilingue</w:t>
            </w:r>
            <w:r w:rsidRPr="00FB0C48">
              <w:rPr>
                <w:lang w:val="pt-BR" w:bidi="pt-BR"/>
              </w:rPr>
              <w:t>• </w:t>
            </w:r>
            <w:r w:rsidR="006463EE">
              <w:rPr>
                <w:lang w:val="pt-BR" w:bidi="pt-BR"/>
              </w:rPr>
              <w:t>HCL</w:t>
            </w:r>
            <w:r w:rsidRPr="00FB0C48">
              <w:rPr>
                <w:lang w:val="pt-BR" w:bidi="pt-BR"/>
              </w:rPr>
              <w:t> • </w:t>
            </w:r>
            <w:r w:rsidR="006463EE">
              <w:rPr>
                <w:lang w:val="pt-BR" w:bidi="pt-BR"/>
              </w:rPr>
              <w:t>Out</w:t>
            </w:r>
            <w:r w:rsidRPr="00F71079">
              <w:rPr>
                <w:lang w:val="pt-BR" w:bidi="pt-BR"/>
              </w:rPr>
              <w:t xml:space="preserve"> 2</w:t>
            </w:r>
            <w:r w:rsidR="006463EE">
              <w:rPr>
                <w:lang w:val="pt-BR" w:bidi="pt-BR"/>
              </w:rPr>
              <w:t>015</w:t>
            </w:r>
            <w:r>
              <w:rPr>
                <w:lang w:val="pt-BR" w:bidi="pt-BR"/>
              </w:rPr>
              <w:t xml:space="preserve"> - </w:t>
            </w:r>
            <w:r w:rsidR="006463EE">
              <w:rPr>
                <w:lang w:val="pt-BR" w:bidi="pt-BR"/>
              </w:rPr>
              <w:t>JUN</w:t>
            </w:r>
            <w:r w:rsidRPr="00F71079">
              <w:rPr>
                <w:lang w:val="pt-BR" w:bidi="pt-BR"/>
              </w:rPr>
              <w:t xml:space="preserve"> 20</w:t>
            </w:r>
            <w:r w:rsidR="006463EE">
              <w:rPr>
                <w:lang w:val="pt-BR" w:bidi="pt-BR"/>
              </w:rPr>
              <w:t>19</w:t>
            </w:r>
          </w:p>
          <w:p w14:paraId="1AEBA2CE" w14:textId="77777777" w:rsidR="006463EE" w:rsidRPr="006463EE" w:rsidRDefault="006463EE" w:rsidP="006463EE">
            <w:pPr>
              <w:numPr>
                <w:ilvl w:val="0"/>
                <w:numId w:val="16"/>
              </w:numPr>
              <w:spacing w:line="240" w:lineRule="auto"/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pt-BR" w:eastAsia="pt-BR"/>
              </w:rPr>
            </w:pPr>
            <w:r w:rsidRPr="006463EE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t>Ambiente de paginas Web – desenvolvimento em front end (JavaScript, html e Css) Consultas no banco de dados</w:t>
            </w:r>
          </w:p>
          <w:p w14:paraId="5CD17B98" w14:textId="77777777" w:rsidR="006463EE" w:rsidRPr="006463EE" w:rsidRDefault="006463EE" w:rsidP="006463EE">
            <w:p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pt-BR" w:eastAsia="pt-BR"/>
              </w:rPr>
            </w:pPr>
            <w:r w:rsidRPr="006463EE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t>(comandos Sql) / Intranet da empresa em Php, auxilio no desenvolvimento de scripts em php; dremaweaver, react – assistência ao cliente</w:t>
            </w:r>
          </w:p>
          <w:p w14:paraId="6B7F7059" w14:textId="77777777" w:rsidR="006463EE" w:rsidRPr="006463EE" w:rsidRDefault="006463EE" w:rsidP="006463EE">
            <w:pPr>
              <w:numPr>
                <w:ilvl w:val="0"/>
                <w:numId w:val="17"/>
              </w:numPr>
              <w:spacing w:line="240" w:lineRule="auto"/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pt-BR" w:eastAsia="pt-BR"/>
              </w:rPr>
            </w:pPr>
            <w:r w:rsidRPr="006463EE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t>Trabalhando no local em um dos grandes escritórios de mecanismos de internet, fornecendo suporte técnico para os maiores editores em todo o mundo, usando diferentes plataformas.</w:t>
            </w:r>
          </w:p>
          <w:p w14:paraId="13060962" w14:textId="77777777" w:rsidR="006463EE" w:rsidRPr="006463EE" w:rsidRDefault="006463EE" w:rsidP="006463EE">
            <w:pPr>
              <w:numPr>
                <w:ilvl w:val="0"/>
                <w:numId w:val="17"/>
              </w:numPr>
              <w:spacing w:line="240" w:lineRule="auto"/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pt-BR" w:eastAsia="pt-BR"/>
              </w:rPr>
            </w:pPr>
            <w:r w:rsidRPr="006463EE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lastRenderedPageBreak/>
              <w:t>Experiência em suporte ao cliente no cenário de tráfego de anúncios digitais, bem como verificação de correções de CSS e Java Script.</w:t>
            </w:r>
          </w:p>
          <w:p w14:paraId="69A2C29A" w14:textId="77777777" w:rsidR="006463EE" w:rsidRPr="006463EE" w:rsidRDefault="006463EE" w:rsidP="006463EE">
            <w:pPr>
              <w:numPr>
                <w:ilvl w:val="0"/>
                <w:numId w:val="17"/>
              </w:numPr>
              <w:spacing w:line="240" w:lineRule="auto"/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pt-BR" w:eastAsia="pt-BR"/>
              </w:rPr>
            </w:pPr>
            <w:r w:rsidRPr="006463EE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t>Expertise no gerenciamento de plataformas de veiculação de anúncios como DFP (DoubleClick for Publishers e DoubleClick Ad exchange) envolvendo os principais produtos do Google para veiculação de anúncios digitais como AdX e AdSense.</w:t>
            </w:r>
          </w:p>
          <w:p w14:paraId="24106B28" w14:textId="77777777" w:rsidR="006463EE" w:rsidRPr="006463EE" w:rsidRDefault="006463EE" w:rsidP="006463EE">
            <w:pPr>
              <w:numPr>
                <w:ilvl w:val="0"/>
                <w:numId w:val="17"/>
              </w:numPr>
              <w:spacing w:line="240" w:lineRule="auto"/>
              <w:ind w:left="90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pt-BR" w:eastAsia="pt-BR"/>
              </w:rPr>
            </w:pPr>
            <w:r w:rsidRPr="006463EE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t>Criação de páginas de teste HTML, CSS e Java Script para solução de problemas e chamadas para correções de bugs encontrados na plataforma. - Resolução de problemas técnicos avançados - Implementação de código - Análise de discrepância - Compreender o ambiente dos clientes. -solução de problemas e desenvolvimento de páginas iniciais HTML, JS e CSS Apoiar os clientes LATAM em todas as respostas de satisfação do cliente.</w:t>
            </w:r>
          </w:p>
          <w:p w14:paraId="562A783C" w14:textId="316F5E95" w:rsidR="00F71079" w:rsidRPr="00F71079" w:rsidRDefault="00F71079" w:rsidP="00F71079">
            <w:pPr>
              <w:pStyle w:val="public-draftstyledefault-unorderedlistitem"/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</w:rPr>
            </w:pPr>
          </w:p>
          <w:p w14:paraId="4788DC42" w14:textId="77777777" w:rsidR="002C2CDD" w:rsidRPr="00FB0C48" w:rsidRDefault="00000000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Formação:"/>
                <w:tag w:val="Educação:"/>
                <w:id w:val="1349516922"/>
                <w:placeholder>
                  <w:docPart w:val="90B88A21E3BC4874B41C64EA6879C5A0"/>
                </w:placeholder>
                <w:temporary/>
                <w:showingPlcHdr/>
                <w15:appearance w15:val="hidden"/>
              </w:sdtPr>
              <w:sdtContent>
                <w:r w:rsidR="002C2CDD" w:rsidRPr="00FB0C48">
                  <w:rPr>
                    <w:lang w:val="pt-BR" w:bidi="pt-BR"/>
                  </w:rPr>
                  <w:t>Escolaridade</w:t>
                </w:r>
              </w:sdtContent>
            </w:sdt>
          </w:p>
          <w:p w14:paraId="72FA8EF7" w14:textId="59797B58" w:rsidR="002C2CDD" w:rsidRPr="00FB0C48" w:rsidRDefault="006463EE" w:rsidP="006463EE">
            <w:pPr>
              <w:rPr>
                <w:lang w:val="pt-BR"/>
              </w:rPr>
            </w:pPr>
            <w:r w:rsidRPr="006463EE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Universidade de Taubaté – UNITAU</w:t>
            </w: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– Ciencia da computação </w:t>
            </w:r>
          </w:p>
          <w:p w14:paraId="1AAE0AF9" w14:textId="0D0B660F" w:rsidR="00741125" w:rsidRPr="00FB0C48" w:rsidRDefault="00741125" w:rsidP="00741125">
            <w:pPr>
              <w:rPr>
                <w:lang w:val="pt-BR"/>
              </w:rPr>
            </w:pPr>
          </w:p>
        </w:tc>
      </w:tr>
    </w:tbl>
    <w:p w14:paraId="507660BE" w14:textId="77777777" w:rsidR="00826A10" w:rsidRPr="00FB0C48" w:rsidRDefault="00826A10" w:rsidP="00E22E87">
      <w:pPr>
        <w:pStyle w:val="NoSpacing"/>
        <w:rPr>
          <w:lang w:val="pt-BR"/>
        </w:rPr>
      </w:pPr>
    </w:p>
    <w:p w14:paraId="686A42AC" w14:textId="77777777" w:rsidR="00C62C50" w:rsidRPr="00FB0C48" w:rsidRDefault="00C62C50" w:rsidP="00826A10">
      <w:pPr>
        <w:rPr>
          <w:lang w:val="pt-BR"/>
        </w:rPr>
      </w:pPr>
    </w:p>
    <w:sectPr w:rsidR="00C62C50" w:rsidRPr="00FB0C48" w:rsidSect="00B56BC2"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6DEE" w14:textId="77777777" w:rsidR="00E45034" w:rsidRDefault="00E45034" w:rsidP="00713050">
      <w:pPr>
        <w:spacing w:line="240" w:lineRule="auto"/>
      </w:pPr>
      <w:r>
        <w:separator/>
      </w:r>
    </w:p>
  </w:endnote>
  <w:endnote w:type="continuationSeparator" w:id="0">
    <w:p w14:paraId="5503B5F9" w14:textId="77777777" w:rsidR="00E45034" w:rsidRDefault="00E4503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64156" w14:textId="77777777" w:rsidR="00C2098A" w:rsidRPr="00FB0C48" w:rsidRDefault="00217980" w:rsidP="00217980">
        <w:pPr>
          <w:pStyle w:val="Footer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30"/>
      <w:gridCol w:w="2630"/>
      <w:gridCol w:w="2631"/>
      <w:gridCol w:w="2631"/>
    </w:tblGrid>
    <w:tr w:rsidR="00217980" w:rsidRPr="00FB0C48" w14:paraId="18F35F8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94C95F" w14:textId="4F3B1257" w:rsidR="00217980" w:rsidRPr="00FB0C48" w:rsidRDefault="00217980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FE337B" w14:textId="07A80AAD" w:rsidR="00217980" w:rsidRPr="00FB0C48" w:rsidRDefault="00217980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09B3CD" w14:textId="20FE4898" w:rsidR="00217980" w:rsidRPr="00FB0C48" w:rsidRDefault="00217980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438933" w14:textId="7355732D" w:rsidR="00217980" w:rsidRPr="00FB0C48" w:rsidRDefault="00217980" w:rsidP="00217980">
          <w:pPr>
            <w:pStyle w:val="Footer"/>
            <w:rPr>
              <w:lang w:val="pt-BR"/>
            </w:rPr>
          </w:pPr>
        </w:p>
      </w:tc>
    </w:tr>
    <w:tr w:rsidR="00217980" w:rsidRPr="00FB0C48" w14:paraId="20C1773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BA50E45" w14:textId="25BE35F4" w:rsidR="00811117" w:rsidRPr="00FB0C48" w:rsidRDefault="00811117" w:rsidP="00F71079">
          <w:pPr>
            <w:pStyle w:val="Footer"/>
            <w:jc w:val="left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6213E71" w14:textId="5B13E828" w:rsidR="00811117" w:rsidRPr="00FB0C48" w:rsidRDefault="00811117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4653292" w14:textId="3E584320" w:rsidR="00811117" w:rsidRPr="00FB0C48" w:rsidRDefault="00811117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951C364" w14:textId="54AE50A2" w:rsidR="00811117" w:rsidRPr="00FB0C48" w:rsidRDefault="00811117" w:rsidP="00217980">
          <w:pPr>
            <w:pStyle w:val="Footer"/>
            <w:rPr>
              <w:lang w:val="pt-BR"/>
            </w:rPr>
          </w:pPr>
        </w:p>
      </w:tc>
    </w:tr>
  </w:tbl>
  <w:p w14:paraId="39077969" w14:textId="77777777" w:rsidR="00217980" w:rsidRPr="00FB0C48" w:rsidRDefault="00217980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5EF5" w14:textId="77777777" w:rsidR="00E45034" w:rsidRDefault="00E45034" w:rsidP="00713050">
      <w:pPr>
        <w:spacing w:line="240" w:lineRule="auto"/>
      </w:pPr>
      <w:r>
        <w:separator/>
      </w:r>
    </w:p>
  </w:footnote>
  <w:footnote w:type="continuationSeparator" w:id="0">
    <w:p w14:paraId="0C52E252" w14:textId="77777777" w:rsidR="00E45034" w:rsidRDefault="00E4503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2710D2"/>
    <w:multiLevelType w:val="multilevel"/>
    <w:tmpl w:val="009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63B86"/>
    <w:multiLevelType w:val="hybridMultilevel"/>
    <w:tmpl w:val="6158F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F5A79"/>
    <w:multiLevelType w:val="hybridMultilevel"/>
    <w:tmpl w:val="5796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52299"/>
    <w:multiLevelType w:val="hybridMultilevel"/>
    <w:tmpl w:val="BCD4C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E22FC"/>
    <w:multiLevelType w:val="multilevel"/>
    <w:tmpl w:val="C5CA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C731F7"/>
    <w:multiLevelType w:val="multilevel"/>
    <w:tmpl w:val="3D36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6687E"/>
    <w:multiLevelType w:val="hybridMultilevel"/>
    <w:tmpl w:val="35F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34433"/>
    <w:multiLevelType w:val="multilevel"/>
    <w:tmpl w:val="102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965718">
    <w:abstractNumId w:val="9"/>
  </w:num>
  <w:num w:numId="2" w16cid:durableId="394672161">
    <w:abstractNumId w:val="7"/>
  </w:num>
  <w:num w:numId="3" w16cid:durableId="224876521">
    <w:abstractNumId w:val="6"/>
  </w:num>
  <w:num w:numId="4" w16cid:durableId="643584854">
    <w:abstractNumId w:val="5"/>
  </w:num>
  <w:num w:numId="5" w16cid:durableId="256913022">
    <w:abstractNumId w:val="4"/>
  </w:num>
  <w:num w:numId="6" w16cid:durableId="2019959178">
    <w:abstractNumId w:val="8"/>
  </w:num>
  <w:num w:numId="7" w16cid:durableId="1716196086">
    <w:abstractNumId w:val="3"/>
  </w:num>
  <w:num w:numId="8" w16cid:durableId="669333466">
    <w:abstractNumId w:val="2"/>
  </w:num>
  <w:num w:numId="9" w16cid:durableId="1373076876">
    <w:abstractNumId w:val="1"/>
  </w:num>
  <w:num w:numId="10" w16cid:durableId="1945767920">
    <w:abstractNumId w:val="0"/>
  </w:num>
  <w:num w:numId="11" w16cid:durableId="312218785">
    <w:abstractNumId w:val="11"/>
  </w:num>
  <w:num w:numId="12" w16cid:durableId="1477646021">
    <w:abstractNumId w:val="13"/>
  </w:num>
  <w:num w:numId="13" w16cid:durableId="286012655">
    <w:abstractNumId w:val="17"/>
  </w:num>
  <w:num w:numId="14" w16cid:durableId="1736856468">
    <w:abstractNumId w:val="15"/>
  </w:num>
  <w:num w:numId="15" w16cid:durableId="1785344568">
    <w:abstractNumId w:val="16"/>
  </w:num>
  <w:num w:numId="16" w16cid:durableId="1434208621">
    <w:abstractNumId w:val="10"/>
  </w:num>
  <w:num w:numId="17" w16cid:durableId="573324610">
    <w:abstractNumId w:val="14"/>
  </w:num>
  <w:num w:numId="18" w16cid:durableId="1396855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uOfASxBdmDurNfpRu4PZtEJvYKQRI9iHCRSOto0U4NZn+TT30bnxj64m/YE0byWdolOzVV5AzAqDV2iB+DQjlA==" w:salt="M688a4DhkZa21eAwdigonQ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8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F76BA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463EE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B1281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215ED"/>
    <w:rsid w:val="00D97A41"/>
    <w:rsid w:val="00DD3CF6"/>
    <w:rsid w:val="00DD6416"/>
    <w:rsid w:val="00DF4E0A"/>
    <w:rsid w:val="00E02DCD"/>
    <w:rsid w:val="00E12C60"/>
    <w:rsid w:val="00E22E87"/>
    <w:rsid w:val="00E45034"/>
    <w:rsid w:val="00E57630"/>
    <w:rsid w:val="00E86C2B"/>
    <w:rsid w:val="00EB2D52"/>
    <w:rsid w:val="00EF7CC9"/>
    <w:rsid w:val="00F00BD6"/>
    <w:rsid w:val="00F207C0"/>
    <w:rsid w:val="00F20AE5"/>
    <w:rsid w:val="00F47E97"/>
    <w:rsid w:val="00F645C7"/>
    <w:rsid w:val="00F71079"/>
    <w:rsid w:val="00FB0C4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584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public-draftstyledefault-unorderedlistitem">
    <w:name w:val="public-draftstyledefault-unorderedlistitem"/>
    <w:basedOn w:val="Normal"/>
    <w:rsid w:val="00F7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pter\AppData\Local\Microsoft\Office\16.0\DTS\pt-BR%7bDFA64445-C9D9-4B59-BB1A-B5DA5A5AAEE5%7d\%7bD97E6E44-786F-4002-96A3-A70A019FE65D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FDA9B251FD46CBBA9D82B562A77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F85F2-07B0-48AC-8463-ABB8C2F2C989}"/>
      </w:docPartPr>
      <w:docPartBody>
        <w:p w:rsidR="00000000" w:rsidRDefault="00000000">
          <w:pPr>
            <w:pStyle w:val="F8FDA9B251FD46CBBA9D82B562A779B1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7D7F82ED29274B7CA8550E4B7E83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A3A16-BB28-49E0-B635-AFED8FA60526}"/>
      </w:docPartPr>
      <w:docPartBody>
        <w:p w:rsidR="00000000" w:rsidRDefault="00000000">
          <w:pPr>
            <w:pStyle w:val="7D7F82ED29274B7CA8550E4B7E830092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90B88A21E3BC4874B41C64EA6879C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5F005-F3D0-4D4C-9A78-9633A022C4D5}"/>
      </w:docPartPr>
      <w:docPartBody>
        <w:p w:rsidR="00000000" w:rsidRDefault="00000000">
          <w:pPr>
            <w:pStyle w:val="90B88A21E3BC4874B41C64EA6879C5A0"/>
          </w:pPr>
          <w:r w:rsidRPr="00FB0C48">
            <w:rPr>
              <w:lang w:bidi="pt-BR"/>
            </w:rPr>
            <w:t>Escolaridade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D6"/>
    <w:rsid w:val="00291ED6"/>
    <w:rsid w:val="004A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9DE27684834E489ED58B8930327B89">
    <w:name w:val="959DE27684834E489ED58B8930327B89"/>
  </w:style>
  <w:style w:type="paragraph" w:customStyle="1" w:styleId="0A7FF9A27E204787BB96FFC5A832FAB0">
    <w:name w:val="0A7FF9A27E204787BB96FFC5A832FAB0"/>
  </w:style>
  <w:style w:type="paragraph" w:customStyle="1" w:styleId="DFCC9C9708CA41E2A06FE4635AE9804D">
    <w:name w:val="DFCC9C9708CA41E2A06FE4635AE9804D"/>
  </w:style>
  <w:style w:type="paragraph" w:customStyle="1" w:styleId="9699D7D30F304C9AB040D26EC8E0B33B">
    <w:name w:val="9699D7D30F304C9AB040D26EC8E0B33B"/>
  </w:style>
  <w:style w:type="paragraph" w:customStyle="1" w:styleId="E29A5AEB06EF48959B67332C47D14CD0">
    <w:name w:val="E29A5AEB06EF48959B67332C47D14CD0"/>
  </w:style>
  <w:style w:type="paragraph" w:customStyle="1" w:styleId="F8FDA9B251FD46CBBA9D82B562A779B1">
    <w:name w:val="F8FDA9B251FD46CBBA9D82B562A779B1"/>
  </w:style>
  <w:style w:type="paragraph" w:customStyle="1" w:styleId="F4F6951B9F2A4BE5BFFC8C3B7F73E207">
    <w:name w:val="F4F6951B9F2A4BE5BFFC8C3B7F73E207"/>
  </w:style>
  <w:style w:type="paragraph" w:customStyle="1" w:styleId="A1494F0FABB143FBBDC3F8597F7B1E37">
    <w:name w:val="A1494F0FABB143FBBDC3F8597F7B1E37"/>
  </w:style>
  <w:style w:type="paragraph" w:customStyle="1" w:styleId="7D7F82ED29274B7CA8550E4B7E830092">
    <w:name w:val="7D7F82ED29274B7CA8550E4B7E830092"/>
  </w:style>
  <w:style w:type="paragraph" w:customStyle="1" w:styleId="A27A85236DBF44F080BC3CAF0C5C39DA">
    <w:name w:val="A27A85236DBF44F080BC3CAF0C5C39DA"/>
  </w:style>
  <w:style w:type="paragraph" w:customStyle="1" w:styleId="CFE6586327F04880A5E72070EABFE9B3">
    <w:name w:val="CFE6586327F04880A5E72070EABFE9B3"/>
  </w:style>
  <w:style w:type="paragraph" w:customStyle="1" w:styleId="4D34677511C64CFD9E7913B27913810D">
    <w:name w:val="4D34677511C64CFD9E7913B27913810D"/>
  </w:style>
  <w:style w:type="paragraph" w:customStyle="1" w:styleId="B604C021C1F74BE5B82B8A699CDAD17B">
    <w:name w:val="B604C021C1F74BE5B82B8A699CDAD17B"/>
  </w:style>
  <w:style w:type="paragraph" w:customStyle="1" w:styleId="C39FAFB1D9CE40C9AE81746F756CC197">
    <w:name w:val="C39FAFB1D9CE40C9AE81746F756CC197"/>
  </w:style>
  <w:style w:type="paragraph" w:customStyle="1" w:styleId="44A72609D9E846ECAE6C911F070C0056">
    <w:name w:val="44A72609D9E846ECAE6C911F070C0056"/>
  </w:style>
  <w:style w:type="paragraph" w:customStyle="1" w:styleId="49F6489694E44E13AF56F302B41E5C3E">
    <w:name w:val="49F6489694E44E13AF56F302B41E5C3E"/>
  </w:style>
  <w:style w:type="paragraph" w:customStyle="1" w:styleId="8CDDEDA62B624EE6BDBB2A0024D5E80A">
    <w:name w:val="8CDDEDA62B624EE6BDBB2A0024D5E80A"/>
  </w:style>
  <w:style w:type="paragraph" w:customStyle="1" w:styleId="B6289C0DF20D466E8189F2E7E9C68290">
    <w:name w:val="B6289C0DF20D466E8189F2E7E9C68290"/>
  </w:style>
  <w:style w:type="paragraph" w:customStyle="1" w:styleId="2FD3AB6587BC46ACA07FFABB922BF7F8">
    <w:name w:val="2FD3AB6587BC46ACA07FFABB922BF7F8"/>
  </w:style>
  <w:style w:type="paragraph" w:customStyle="1" w:styleId="90B88A21E3BC4874B41C64EA6879C5A0">
    <w:name w:val="90B88A21E3BC4874B41C64EA6879C5A0"/>
  </w:style>
  <w:style w:type="paragraph" w:customStyle="1" w:styleId="F94FDB8852B6466895C3F78890186C8A">
    <w:name w:val="F94FDB8852B6466895C3F78890186C8A"/>
  </w:style>
  <w:style w:type="paragraph" w:customStyle="1" w:styleId="80EF80F1EEDF40E8BAB0B168430F4015">
    <w:name w:val="80EF80F1EEDF40E8BAB0B168430F4015"/>
  </w:style>
  <w:style w:type="paragraph" w:customStyle="1" w:styleId="76BFDD6B24DD46C0B097C6958A21AB05">
    <w:name w:val="76BFDD6B24DD46C0B097C6958A21AB05"/>
  </w:style>
  <w:style w:type="paragraph" w:customStyle="1" w:styleId="0FC6973C99D042D7AC424DAC70B5D7EC">
    <w:name w:val="0FC6973C99D042D7AC424DAC70B5D7EC"/>
  </w:style>
  <w:style w:type="paragraph" w:customStyle="1" w:styleId="35FC891600A8455AA73A7D1FA7857C8A">
    <w:name w:val="35FC891600A8455AA73A7D1FA7857C8A"/>
  </w:style>
  <w:style w:type="paragraph" w:customStyle="1" w:styleId="BF5A2B88EC1143E294DCA74E66B8F276">
    <w:name w:val="BF5A2B88EC1143E294DCA74E66B8F276"/>
  </w:style>
  <w:style w:type="paragraph" w:customStyle="1" w:styleId="4679AF4EB20A4EC198FC8C30221C9BAC">
    <w:name w:val="4679AF4EB20A4EC198FC8C30221C9BAC"/>
  </w:style>
  <w:style w:type="paragraph" w:customStyle="1" w:styleId="69E120C73A104E3A985998B8CADB4712">
    <w:name w:val="69E120C73A104E3A985998B8CADB4712"/>
  </w:style>
  <w:style w:type="paragraph" w:customStyle="1" w:styleId="479D6FD457334F9C9737FC8E102B2FFE">
    <w:name w:val="479D6FD457334F9C9737FC8E102B2FFE"/>
  </w:style>
  <w:style w:type="paragraph" w:customStyle="1" w:styleId="C14C88F3AD7E4866A9E6AEDFF520F4AC">
    <w:name w:val="C14C88F3AD7E4866A9E6AEDFF520F4AC"/>
  </w:style>
  <w:style w:type="paragraph" w:customStyle="1" w:styleId="B115C36A681D412E99821ED51F002F29">
    <w:name w:val="B115C36A681D412E99821ED51F002F29"/>
    <w:rsid w:val="00291ED6"/>
  </w:style>
  <w:style w:type="paragraph" w:customStyle="1" w:styleId="9C01C64A13CC486A879570ECB5F70291">
    <w:name w:val="9C01C64A13CC486A879570ECB5F70291"/>
    <w:rsid w:val="00291ED6"/>
  </w:style>
  <w:style w:type="paragraph" w:customStyle="1" w:styleId="48F679C44F904F3C8D904F9414A3BB68">
    <w:name w:val="48F679C44F904F3C8D904F9414A3BB68"/>
    <w:rsid w:val="00291E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D7E272-962E-42DC-B78D-59C16382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{D97E6E44-786F-4002-96A3-A70A019FE65D}tf16392716_win32.dotx</Template>
  <TotalTime>0</TotalTime>
  <Pages>2</Pages>
  <Words>411</Words>
  <Characters>2225</Characters>
  <Application>Microsoft Office Word</Application>
  <DocSecurity>8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2023-07-13T21:24:00Z</dcterms:created>
  <dcterms:modified xsi:type="dcterms:W3CDTF">2023-07-13T21:53:00Z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