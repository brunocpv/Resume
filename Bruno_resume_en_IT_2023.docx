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01654F" w14:paraId="21E7B0C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96E7F57" w14:textId="74843944" w:rsidR="00523479" w:rsidRPr="00FB0C48" w:rsidRDefault="00AB1281" w:rsidP="00523479">
            <w:pPr>
              <w:pStyle w:val="Iniciais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29DA47A" wp14:editId="2E900CA8">
                  <wp:extent cx="1415519" cy="1285875"/>
                  <wp:effectExtent l="0" t="0" r="0" b="0"/>
                  <wp:docPr id="30261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989" cy="1303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180A0A" w14:textId="686A705D" w:rsidR="00A50939" w:rsidRPr="00FB0C48" w:rsidRDefault="00FD644B" w:rsidP="007569C1">
            <w:pPr>
              <w:pStyle w:val="Heading3"/>
              <w:rPr>
                <w:lang w:val="pt-BR"/>
              </w:rPr>
            </w:pPr>
            <w:r>
              <w:rPr>
                <w:lang w:val="pt-BR"/>
              </w:rPr>
              <w:t>Information</w:t>
            </w:r>
          </w:p>
          <w:p w14:paraId="7AF1CE1A" w14:textId="4A4AE333" w:rsidR="00F71079" w:rsidRPr="00F71079" w:rsidRDefault="00F71079" w:rsidP="00F71079">
            <w:pPr>
              <w:rPr>
                <w:lang w:val="pt-BR"/>
              </w:rPr>
            </w:pPr>
          </w:p>
          <w:p w14:paraId="297CAB2A" w14:textId="77777777" w:rsidR="00F71079" w:rsidRPr="00F71079" w:rsidRDefault="00F71079" w:rsidP="00F71079">
            <w:pPr>
              <w:pStyle w:val="ListParagraph"/>
              <w:numPr>
                <w:ilvl w:val="0"/>
                <w:numId w:val="12"/>
              </w:numPr>
              <w:rPr>
                <w:lang w:val="pt-BR"/>
              </w:rPr>
            </w:pPr>
            <w:r w:rsidRPr="00F71079">
              <w:rPr>
                <w:lang w:val="pt-BR"/>
              </w:rPr>
              <w:t>bruno.abh@gmail.com</w:t>
            </w:r>
          </w:p>
          <w:p w14:paraId="2EBF3D81" w14:textId="7400C112" w:rsidR="00F71079" w:rsidRPr="00F71079" w:rsidRDefault="00FD644B" w:rsidP="00F71079">
            <w:pPr>
              <w:pStyle w:val="ListParagraph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+55 </w:t>
            </w:r>
            <w:r w:rsidR="00F71079" w:rsidRPr="00F71079">
              <w:rPr>
                <w:lang w:val="pt-BR"/>
              </w:rPr>
              <w:t xml:space="preserve">12 98243 - 0213 </w:t>
            </w:r>
          </w:p>
          <w:p w14:paraId="62B5A122" w14:textId="7A178F5F" w:rsidR="002C2CDD" w:rsidRDefault="00F71079" w:rsidP="00F71079">
            <w:pPr>
              <w:pStyle w:val="ListParagraph"/>
              <w:numPr>
                <w:ilvl w:val="0"/>
                <w:numId w:val="12"/>
              </w:numPr>
              <w:rPr>
                <w:lang w:val="pt-BR"/>
              </w:rPr>
            </w:pPr>
            <w:r w:rsidRPr="00F71079">
              <w:rPr>
                <w:lang w:val="pt-BR"/>
              </w:rPr>
              <w:t xml:space="preserve">Caçapava </w:t>
            </w:r>
            <w:r w:rsidR="00FD644B">
              <w:rPr>
                <w:lang w:val="pt-BR"/>
              </w:rPr>
              <w:t xml:space="preserve">city </w:t>
            </w:r>
            <w:r w:rsidR="000935A8">
              <w:rPr>
                <w:lang w:val="pt-BR"/>
              </w:rPr>
              <w:t>–</w:t>
            </w:r>
            <w:r w:rsidRPr="00F71079">
              <w:rPr>
                <w:lang w:val="pt-BR"/>
              </w:rPr>
              <w:t xml:space="preserve"> </w:t>
            </w:r>
            <w:r w:rsidR="00FD644B">
              <w:rPr>
                <w:lang w:val="pt-BR"/>
              </w:rPr>
              <w:t>Office</w:t>
            </w:r>
          </w:p>
          <w:p w14:paraId="77CF6294" w14:textId="0B562218" w:rsidR="000935A8" w:rsidRPr="00F71079" w:rsidRDefault="000935A8" w:rsidP="00F71079">
            <w:pPr>
              <w:pStyle w:val="ListParagraph"/>
              <w:numPr>
                <w:ilvl w:val="0"/>
                <w:numId w:val="12"/>
              </w:numPr>
              <w:rPr>
                <w:lang w:val="pt-BR"/>
              </w:rPr>
            </w:pPr>
            <w:r w:rsidRPr="000935A8">
              <w:rPr>
                <w:lang w:val="pt-BR"/>
              </w:rPr>
              <w:t>https://www.linkedin.com/in/bruno-it-73b8a833/</w:t>
            </w:r>
          </w:p>
          <w:p w14:paraId="6CF3758F" w14:textId="3B6F198C" w:rsidR="002C2CDD" w:rsidRPr="00FB0C48" w:rsidRDefault="00FD644B" w:rsidP="007569C1">
            <w:pPr>
              <w:pStyle w:val="Heading3"/>
              <w:rPr>
                <w:lang w:val="pt-BR"/>
              </w:rPr>
            </w:pPr>
            <w:r>
              <w:rPr>
                <w:lang w:val="pt-BR"/>
              </w:rPr>
              <w:t>Skills</w:t>
            </w:r>
          </w:p>
          <w:p w14:paraId="477C4657" w14:textId="2ACD4895" w:rsidR="00F71079" w:rsidRDefault="00FD644B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Bilingual Support</w:t>
            </w:r>
            <w:r w:rsidR="00F71079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</w:p>
          <w:p w14:paraId="05A35857" w14:textId="77777777" w:rsidR="00F71079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linux, windows.</w:t>
            </w:r>
          </w:p>
          <w:p w14:paraId="6680C830" w14:textId="77777777" w:rsidR="00F71079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front end.</w:t>
            </w:r>
          </w:p>
          <w:p w14:paraId="758CB752" w14:textId="77777777" w:rsidR="00F71079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back end.</w:t>
            </w:r>
          </w:p>
          <w:p w14:paraId="3261B57B" w14:textId="0FC69D29" w:rsidR="00F71079" w:rsidRDefault="00FD644B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Database</w:t>
            </w:r>
            <w:r w:rsidR="00F71079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</w:p>
          <w:p w14:paraId="697C10B7" w14:textId="7D2C5DA8" w:rsidR="00F71079" w:rsidRPr="00FD644B" w:rsidRDefault="00F71079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Kanban (proj</w:t>
            </w:r>
            <w:r w:rsidR="00FD644B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ects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).</w:t>
            </w:r>
          </w:p>
          <w:p w14:paraId="0D2338EE" w14:textId="76EA1B20" w:rsidR="00FD644B" w:rsidRPr="00FD644B" w:rsidRDefault="00FD644B" w:rsidP="00F71079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Troubleshootng</w:t>
            </w:r>
          </w:p>
          <w:p w14:paraId="3CF796CC" w14:textId="7B9CE849" w:rsidR="00FD644B" w:rsidRPr="00FD644B" w:rsidRDefault="00FD644B" w:rsidP="00FD644B">
            <w:pPr>
              <w:pStyle w:val="public-draftstyledefault-unorderedlistitem"/>
              <w:numPr>
                <w:ilvl w:val="0"/>
                <w:numId w:val="13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Cloud servers/Aws/azure</w:t>
            </w:r>
          </w:p>
          <w:p w14:paraId="0A12E1BD" w14:textId="77777777" w:rsidR="006463EE" w:rsidRDefault="006463EE" w:rsidP="006463EE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4AA9E669" w14:textId="77777777" w:rsidR="006463EE" w:rsidRDefault="006463EE" w:rsidP="006463EE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6AED57F0" w14:textId="1D643802" w:rsidR="006463EE" w:rsidRPr="00FB0C48" w:rsidRDefault="006463EE" w:rsidP="006463EE">
            <w:pPr>
              <w:pStyle w:val="Heading3"/>
              <w:rPr>
                <w:lang w:val="pt-BR"/>
              </w:rPr>
            </w:pPr>
            <w:r>
              <w:rPr>
                <w:lang w:val="pt-BR"/>
              </w:rPr>
              <w:t>L</w:t>
            </w:r>
            <w:r w:rsidR="00FD644B">
              <w:rPr>
                <w:lang w:val="pt-BR"/>
              </w:rPr>
              <w:t>anguages</w:t>
            </w:r>
          </w:p>
          <w:p w14:paraId="589346FD" w14:textId="17C99FBA" w:rsidR="006463EE" w:rsidRDefault="00FD644B" w:rsidP="006463EE">
            <w:pPr>
              <w:pStyle w:val="public-draftstyledefault-unorderedlistitem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English.</w:t>
            </w:r>
          </w:p>
          <w:p w14:paraId="65ACF716" w14:textId="7383D5EC" w:rsidR="006463EE" w:rsidRDefault="00FD644B" w:rsidP="006463EE">
            <w:pPr>
              <w:pStyle w:val="public-draftstyledefault-unorderedlistitem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Advanced spanish</w:t>
            </w:r>
          </w:p>
          <w:p w14:paraId="7D2F9DE1" w14:textId="77777777" w:rsidR="006463EE" w:rsidRDefault="006463EE" w:rsidP="006463EE">
            <w:pPr>
              <w:pStyle w:val="public-draftstyledefault-unorderedlistitem"/>
              <w:spacing w:before="0" w:beforeAutospacing="0" w:after="0" w:afterAutospacing="0"/>
              <w:ind w:left="72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52F1D17B" w14:textId="19D558CE" w:rsidR="00741125" w:rsidRPr="00FB0C48" w:rsidRDefault="00741125" w:rsidP="00741125">
            <w:pPr>
              <w:rPr>
                <w:lang w:val="pt-BR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3D1CB8F5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C077D9C" w14:textId="57935F85" w:rsidR="00AB1281" w:rsidRDefault="00000000" w:rsidP="00AB1281">
                  <w:pPr>
                    <w:pStyle w:val="Heading1"/>
                    <w:spacing w:before="120"/>
                    <w:jc w:val="left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F8FDA9B251FD46CBBA9D82B562A779B1"/>
                      </w:placeholder>
                      <w15:appearance w15:val="hidden"/>
                    </w:sdtPr>
                    <w:sdtContent>
                      <w:r w:rsidR="00AB1281">
                        <w:rPr>
                          <w:lang w:val="pt-BR"/>
                        </w:rPr>
                        <w:t xml:space="preserve">B r u n o </w:t>
                      </w:r>
                    </w:sdtContent>
                  </w:sdt>
                </w:p>
                <w:p w14:paraId="21FE3021" w14:textId="3CD80A6F" w:rsidR="00C612DA" w:rsidRPr="00FB0C48" w:rsidRDefault="00AB1281" w:rsidP="00AB1281">
                  <w:pPr>
                    <w:pStyle w:val="Heading1"/>
                    <w:spacing w:before="120" w:line="480" w:lineRule="auto"/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M i r a n d a </w:t>
                  </w:r>
                </w:p>
                <w:p w14:paraId="2F8930AA" w14:textId="3F9C8467" w:rsidR="00906BEE" w:rsidRPr="00FB0C48" w:rsidRDefault="00906BEE" w:rsidP="00906BEE">
                  <w:pPr>
                    <w:pStyle w:val="Heading2"/>
                    <w:rPr>
                      <w:lang w:val="pt-BR"/>
                    </w:rPr>
                  </w:pPr>
                </w:p>
              </w:tc>
            </w:tr>
          </w:tbl>
          <w:p w14:paraId="11F0689F" w14:textId="3F378D9E" w:rsidR="002C2CDD" w:rsidRPr="00FB0C48" w:rsidRDefault="00AB1281" w:rsidP="007569C1">
            <w:pPr>
              <w:pStyle w:val="Heading3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9761A" wp14:editId="07C6B5A5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-1439546</wp:posOffset>
                      </wp:positionV>
                      <wp:extent cx="1428750" cy="1095375"/>
                      <wp:effectExtent l="0" t="0" r="0" b="9525"/>
                      <wp:wrapNone/>
                      <wp:docPr id="87308737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109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1E5192" w14:textId="6AA78496" w:rsidR="00AB1281" w:rsidRPr="00AB1281" w:rsidRDefault="00AB1281" w:rsidP="00AB1281">
                                  <w:pPr>
                                    <w:pStyle w:val="Heading1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aps w:val="0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B1281">
                                    <w:rPr>
                                      <w:rFonts w:ascii="Arial" w:hAnsi="Arial" w:cs="Arial"/>
                                      <w:caps w:val="0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F976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23.2pt;margin-top:-113.35pt;width:112.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" filled="f" stroked="f">
                      <v:textbox>
                        <w:txbxContent>
                          <w:p w14:paraId="331E5192" w14:textId="6AA78496" w:rsidR="00AB1281" w:rsidRPr="00AB1281" w:rsidRDefault="00AB1281" w:rsidP="00AB1281">
                            <w:pPr>
                              <w:pStyle w:val="Heading1"/>
                              <w:spacing w:before="120"/>
                              <w:jc w:val="center"/>
                              <w:rPr>
                                <w:rFonts w:ascii="Arial" w:hAnsi="Arial" w:cs="Arial"/>
                                <w:caps w:val="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1281">
                              <w:rPr>
                                <w:rFonts w:ascii="Arial" w:hAnsi="Arial" w:cs="Arial"/>
                                <w:caps w:val="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54F" w:rsidRPr="0001654F">
              <w:rPr>
                <w:i/>
                <w:iCs/>
              </w:rPr>
              <w:t>Work Experience</w:t>
            </w:r>
          </w:p>
          <w:p w14:paraId="52CE981E" w14:textId="1014C08C" w:rsidR="005335C4" w:rsidRPr="00FD644B" w:rsidRDefault="00FD644B" w:rsidP="005335C4">
            <w:pPr>
              <w:pStyle w:val="Heading4"/>
              <w:rPr>
                <w:lang w:val="en-US"/>
              </w:rPr>
            </w:pPr>
            <w:r w:rsidRPr="00FD644B">
              <w:rPr>
                <w:lang w:val="en-US"/>
              </w:rPr>
              <w:t xml:space="preserve">Support Analyst  </w:t>
            </w:r>
            <w:r w:rsidRPr="00FD644B">
              <w:rPr>
                <w:lang w:val="en-US" w:bidi="pt-BR"/>
              </w:rPr>
              <w:t>@</w:t>
            </w:r>
            <w:r w:rsidR="005335C4" w:rsidRPr="00FD644B">
              <w:rPr>
                <w:lang w:val="en-US" w:bidi="pt-BR"/>
              </w:rPr>
              <w:t> Compsis • Jun 2023 - O</w:t>
            </w:r>
            <w:r w:rsidRPr="00FD644B">
              <w:rPr>
                <w:lang w:val="en-US" w:bidi="pt-BR"/>
              </w:rPr>
              <w:t>c</w:t>
            </w:r>
            <w:r w:rsidR="005335C4" w:rsidRPr="00FD644B">
              <w:rPr>
                <w:lang w:val="en-US" w:bidi="pt-BR"/>
              </w:rPr>
              <w:t>T 2023</w:t>
            </w:r>
          </w:p>
          <w:p w14:paraId="7D1B4AF5" w14:textId="0AC208C0" w:rsidR="005335C4" w:rsidRPr="00FD644B" w:rsidRDefault="00FD644B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FD644B">
              <w:rPr>
                <w:rFonts w:ascii="Arial" w:hAnsi="Arial" w:cs="Arial"/>
                <w:lang w:val="en-US"/>
              </w:rPr>
              <w:t>Support for toll road s</w:t>
            </w:r>
            <w:r>
              <w:rPr>
                <w:rFonts w:ascii="Arial" w:hAnsi="Arial" w:cs="Arial"/>
                <w:lang w:val="en-US"/>
              </w:rPr>
              <w:t xml:space="preserve">ystem, devices. </w:t>
            </w:r>
          </w:p>
          <w:p w14:paraId="1B178820" w14:textId="7831585A" w:rsidR="005335C4" w:rsidRPr="00F71079" w:rsidRDefault="005335C4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Linux – Troubleshoting,</w:t>
            </w:r>
            <w:r w:rsidR="00FD644B">
              <w:rPr>
                <w:rFonts w:ascii="Arial" w:hAnsi="Arial" w:cs="Arial"/>
                <w:lang w:val="pt-BR"/>
              </w:rPr>
              <w:t xml:space="preserve">scripts, monitoring, </w:t>
            </w:r>
            <w:r w:rsidRPr="00F71079">
              <w:rPr>
                <w:rFonts w:ascii="Arial" w:hAnsi="Arial" w:cs="Arial"/>
                <w:lang w:val="pt-BR"/>
              </w:rPr>
              <w:t>.</w:t>
            </w:r>
          </w:p>
          <w:p w14:paraId="548548FA" w14:textId="77777777" w:rsidR="00FD644B" w:rsidRDefault="005335C4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SQL  - consultas e update no Banco de dados</w:t>
            </w:r>
          </w:p>
          <w:p w14:paraId="70CDF57C" w14:textId="096A137D" w:rsidR="005335C4" w:rsidRPr="00FD644B" w:rsidRDefault="00FD644B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FD644B">
              <w:rPr>
                <w:rFonts w:ascii="Arial" w:hAnsi="Arial" w:cs="Arial"/>
                <w:lang w:val="en-US"/>
              </w:rPr>
              <w:t>AWS – servers, settings and linux and windows systems</w:t>
            </w:r>
            <w:r w:rsidR="005335C4" w:rsidRPr="00FD644B">
              <w:rPr>
                <w:rFonts w:ascii="Arial" w:hAnsi="Arial" w:cs="Arial"/>
                <w:lang w:val="en-US"/>
              </w:rPr>
              <w:t xml:space="preserve">. </w:t>
            </w:r>
          </w:p>
          <w:p w14:paraId="7F9C8C09" w14:textId="23F46FDE" w:rsidR="005335C4" w:rsidRDefault="00FD644B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VPN access</w:t>
            </w:r>
          </w:p>
          <w:p w14:paraId="53E808F4" w14:textId="20D313C4" w:rsidR="00FD644B" w:rsidRDefault="00FD644B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FD644B">
              <w:rPr>
                <w:rFonts w:ascii="Arial" w:hAnsi="Arial" w:cs="Arial"/>
                <w:lang w:val="en-US"/>
              </w:rPr>
              <w:t>Assist with the management and maintenance of our Office 365 environment, including Outlook, SharePoint, and OneDrive;</w:t>
            </w:r>
          </w:p>
          <w:p w14:paraId="03A50E4E" w14:textId="4109AB2E" w:rsidR="00FD644B" w:rsidRPr="00FD644B" w:rsidRDefault="00FD644B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FD644B">
              <w:rPr>
                <w:rFonts w:ascii="Arial" w:hAnsi="Arial" w:cs="Arial"/>
                <w:lang w:val="en-US"/>
              </w:rPr>
              <w:t>Troubleshoot and resolve hardware and software issues, including desktops, laptops, and mobile devices</w:t>
            </w:r>
          </w:p>
          <w:p w14:paraId="4EEA5887" w14:textId="02B62CF4" w:rsidR="002C2CDD" w:rsidRPr="00FD644B" w:rsidRDefault="00FD644B" w:rsidP="00F71079">
            <w:pPr>
              <w:pStyle w:val="Heading4"/>
              <w:rPr>
                <w:lang w:val="en-US"/>
              </w:rPr>
            </w:pPr>
            <w:r w:rsidRPr="00FD644B">
              <w:rPr>
                <w:lang w:val="en-US"/>
              </w:rPr>
              <w:t>support analyst</w:t>
            </w:r>
            <w:r>
              <w:rPr>
                <w:lang w:val="en-US" w:bidi="pt-BR"/>
              </w:rPr>
              <w:t>@</w:t>
            </w:r>
            <w:r w:rsidR="002C2CDD" w:rsidRPr="00FD644B">
              <w:rPr>
                <w:lang w:val="en-US" w:bidi="pt-BR"/>
              </w:rPr>
              <w:t> </w:t>
            </w:r>
            <w:r w:rsidR="00F71079" w:rsidRPr="00FD644B">
              <w:rPr>
                <w:lang w:val="en-US"/>
              </w:rPr>
              <w:t>Onset</w:t>
            </w:r>
            <w:r w:rsidR="002C2CDD" w:rsidRPr="00FD644B">
              <w:rPr>
                <w:lang w:val="en-US" w:bidi="pt-BR"/>
              </w:rPr>
              <w:t> • </w:t>
            </w:r>
            <w:r w:rsidR="00F71079" w:rsidRPr="00FD644B">
              <w:rPr>
                <w:lang w:val="en-US" w:bidi="pt-BR"/>
              </w:rPr>
              <w:t>O</w:t>
            </w:r>
            <w:r w:rsidRPr="00FD644B">
              <w:rPr>
                <w:lang w:val="en-US" w:bidi="pt-BR"/>
              </w:rPr>
              <w:t>c</w:t>
            </w:r>
            <w:r w:rsidR="00F71079" w:rsidRPr="00FD644B">
              <w:rPr>
                <w:lang w:val="en-US" w:bidi="pt-BR"/>
              </w:rPr>
              <w:t>t 2022 - Ma</w:t>
            </w:r>
            <w:r w:rsidRPr="00FD644B">
              <w:rPr>
                <w:lang w:val="en-US" w:bidi="pt-BR"/>
              </w:rPr>
              <w:t>y</w:t>
            </w:r>
            <w:r w:rsidR="00F71079" w:rsidRPr="00FD644B">
              <w:rPr>
                <w:lang w:val="en-US" w:bidi="pt-BR"/>
              </w:rPr>
              <w:t xml:space="preserve"> 2023</w:t>
            </w:r>
          </w:p>
          <w:p w14:paraId="458A2226" w14:textId="77777777" w:rsidR="00FD644B" w:rsidRPr="00FD644B" w:rsidRDefault="00FD644B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FD644B">
              <w:rPr>
                <w:rFonts w:ascii="Arial" w:hAnsi="Arial" w:cs="Arial"/>
                <w:lang w:val="en-US"/>
              </w:rPr>
              <w:t>Monitoring the ticket ́s system to check the issue reported by users, start the</w:t>
            </w:r>
          </w:p>
          <w:p w14:paraId="20F9813C" w14:textId="6E4E3492" w:rsidR="00F71079" w:rsidRPr="00FD644B" w:rsidRDefault="00FD644B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FD644B">
              <w:rPr>
                <w:rFonts w:ascii="Arial" w:hAnsi="Arial" w:cs="Arial"/>
                <w:lang w:val="en-US"/>
              </w:rPr>
              <w:t>troubleshooting and solve.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F71079" w:rsidRPr="00FD644B">
              <w:rPr>
                <w:rFonts w:ascii="Arial" w:hAnsi="Arial" w:cs="Arial"/>
                <w:lang w:val="en-US"/>
              </w:rPr>
              <w:t>Copy Write - Documen</w:t>
            </w:r>
            <w:r>
              <w:rPr>
                <w:rFonts w:ascii="Arial" w:hAnsi="Arial" w:cs="Arial"/>
                <w:lang w:val="en-US"/>
              </w:rPr>
              <w:t>tation</w:t>
            </w:r>
          </w:p>
          <w:p w14:paraId="1EDFAE45" w14:textId="666F5680" w:rsidR="00F71079" w:rsidRPr="00F71079" w:rsidRDefault="00F71079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pt-BR"/>
              </w:rPr>
            </w:pPr>
            <w:r w:rsidRPr="00F71079">
              <w:rPr>
                <w:rFonts w:ascii="Arial" w:hAnsi="Arial" w:cs="Arial"/>
                <w:lang w:val="pt-BR"/>
              </w:rPr>
              <w:t>Pro</w:t>
            </w:r>
            <w:r w:rsidR="00FD644B">
              <w:rPr>
                <w:rFonts w:ascii="Arial" w:hAnsi="Arial" w:cs="Arial"/>
                <w:lang w:val="pt-BR"/>
              </w:rPr>
              <w:t>jects</w:t>
            </w:r>
            <w:r w:rsidRPr="00F71079">
              <w:rPr>
                <w:rFonts w:ascii="Arial" w:hAnsi="Arial" w:cs="Arial"/>
                <w:lang w:val="pt-BR"/>
              </w:rPr>
              <w:t xml:space="preserve"> Kanban</w:t>
            </w:r>
          </w:p>
          <w:p w14:paraId="0F5318CD" w14:textId="328723E4" w:rsidR="002C2CDD" w:rsidRPr="00F71079" w:rsidRDefault="00FD644B" w:rsidP="0001654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ERP – SAP support</w:t>
            </w:r>
          </w:p>
          <w:p w14:paraId="01EB1737" w14:textId="57F55292" w:rsidR="002C2CDD" w:rsidRPr="00FD644B" w:rsidRDefault="00FD644B" w:rsidP="007569C1">
            <w:pPr>
              <w:pStyle w:val="Heading4"/>
              <w:rPr>
                <w:lang w:val="en-US"/>
              </w:rPr>
            </w:pPr>
            <w:r w:rsidRPr="00FD644B">
              <w:rPr>
                <w:lang w:val="en-US"/>
              </w:rPr>
              <w:t xml:space="preserve">support analyst </w:t>
            </w:r>
            <w:r w:rsidRPr="00FD644B">
              <w:rPr>
                <w:lang w:val="en-US" w:bidi="pt-BR"/>
              </w:rPr>
              <w:t>@</w:t>
            </w:r>
            <w:r w:rsidR="002C2CDD" w:rsidRPr="00FD644B">
              <w:rPr>
                <w:lang w:val="en-US" w:bidi="pt-BR"/>
              </w:rPr>
              <w:t> </w:t>
            </w:r>
            <w:r w:rsidR="00F71079" w:rsidRPr="00FD644B">
              <w:rPr>
                <w:lang w:val="en-US" w:bidi="pt-BR"/>
              </w:rPr>
              <w:t xml:space="preserve">Websia </w:t>
            </w:r>
            <w:r w:rsidR="002C2CDD" w:rsidRPr="00FD644B">
              <w:rPr>
                <w:lang w:val="en-US" w:bidi="pt-BR"/>
              </w:rPr>
              <w:t> </w:t>
            </w:r>
            <w:r w:rsidR="00F71079" w:rsidRPr="00FD644B">
              <w:rPr>
                <w:lang w:val="en-US" w:bidi="pt-BR"/>
              </w:rPr>
              <w:t>Fe</w:t>
            </w:r>
            <w:r w:rsidRPr="00FD644B">
              <w:rPr>
                <w:lang w:val="en-US" w:bidi="pt-BR"/>
              </w:rPr>
              <w:t>b</w:t>
            </w:r>
            <w:r w:rsidR="00F71079" w:rsidRPr="00FD644B">
              <w:rPr>
                <w:lang w:val="en-US" w:bidi="pt-BR"/>
              </w:rPr>
              <w:t xml:space="preserve"> 2021 </w:t>
            </w:r>
            <w:r w:rsidR="002C2CDD" w:rsidRPr="00FD644B">
              <w:rPr>
                <w:lang w:val="en-US" w:bidi="pt-BR"/>
              </w:rPr>
              <w:t xml:space="preserve">– </w:t>
            </w:r>
            <w:r w:rsidR="00F71079" w:rsidRPr="00FD644B">
              <w:rPr>
                <w:lang w:val="en-US"/>
              </w:rPr>
              <w:t>O</w:t>
            </w:r>
            <w:r w:rsidRPr="00FD644B">
              <w:rPr>
                <w:lang w:val="en-US"/>
              </w:rPr>
              <w:t>c</w:t>
            </w:r>
            <w:r w:rsidR="00F71079" w:rsidRPr="00FD644B">
              <w:rPr>
                <w:lang w:val="en-US"/>
              </w:rPr>
              <w:t>t 2021</w:t>
            </w:r>
          </w:p>
          <w:p w14:paraId="124740FF" w14:textId="325BEFB7" w:rsidR="00F71079" w:rsidRPr="00F71079" w:rsidRDefault="00F71079" w:rsidP="0001654F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Sistemas: intranet e help desk</w:t>
            </w:r>
          </w:p>
          <w:p w14:paraId="529522EB" w14:textId="205657FA" w:rsidR="00F71079" w:rsidRPr="00FD644B" w:rsidRDefault="00F71079" w:rsidP="0001654F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Sup</w:t>
            </w:r>
            <w:r w:rsidR="00FD644B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p</w:t>
            </w: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ort</w:t>
            </w:r>
            <w:r w:rsidR="00FD644B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ing </w:t>
            </w: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ZOOM</w:t>
            </w:r>
            <w:r w:rsidR="00FD644B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clients</w:t>
            </w:r>
          </w:p>
          <w:p w14:paraId="7650713F" w14:textId="77777777" w:rsidR="00FD644B" w:rsidRP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acquire a sense of attention and got focused on the task I m</w:t>
            </w:r>
          </w:p>
          <w:p w14:paraId="4BA509E5" w14:textId="77777777" w:rsid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asked for.  </w:t>
            </w:r>
          </w:p>
          <w:p w14:paraId="5DA754B5" w14:textId="75C0BD2B" w:rsidR="00FD644B" w:rsidRP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Handle with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SQL </w:t>
            </w: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and progress language, responsible fo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</w:t>
            </w: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It system support of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all plants;</w:t>
            </w:r>
          </w:p>
          <w:p w14:paraId="77697CC4" w14:textId="631887FD" w:rsidR="00FD644B" w:rsidRP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Responsible to keep the application check list updated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  <w:p w14:paraId="24E46351" w14:textId="77777777" w:rsidR="00FD644B" w:rsidRP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users and other analysts to carry on the support. Knowledge about business environment</w:t>
            </w:r>
          </w:p>
          <w:p w14:paraId="68C2D47E" w14:textId="77777777" w:rsidR="00FD644B" w:rsidRP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(automotive production)./ E-kanban system support. / Keep the ftp application running</w:t>
            </w:r>
          </w:p>
          <w:p w14:paraId="155EDD36" w14:textId="77777777" w:rsidR="00FD644B" w:rsidRP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updated. / Generate reports from the core ERP. / Php development for intranet php + sql.</w:t>
            </w:r>
          </w:p>
          <w:p w14:paraId="7359289F" w14:textId="77777777" w:rsidR="00FD644B" w:rsidRP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Experience in providing support using Office 365 including Outlook, SharePoint, and OneDrive administration and support, </w:t>
            </w:r>
          </w:p>
          <w:p w14:paraId="3E784AF5" w14:textId="77777777" w:rsidR="00FD644B" w:rsidRPr="00FD644B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textAlignment w:val="baseline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Familiarity with Azure AD and access control management, AWS too. </w:t>
            </w:r>
          </w:p>
          <w:p w14:paraId="7AE8D6E3" w14:textId="20C6352C" w:rsidR="00FD644B" w:rsidRPr="00F71079" w:rsidRDefault="00FD644B" w:rsidP="0001654F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D644B">
              <w:rPr>
                <w:rFonts w:ascii="Arial" w:hAnsi="Arial" w:cs="Arial"/>
                <w:color w:val="000000"/>
                <w:sz w:val="21"/>
                <w:szCs w:val="21"/>
              </w:rPr>
              <w:t>linux scripts, insta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lation</w:t>
            </w:r>
            <w:r w:rsidRPr="00FD644B">
              <w:rPr>
                <w:rFonts w:ascii="Arial" w:hAnsi="Arial" w:cs="Arial"/>
                <w:color w:val="000000"/>
                <w:sz w:val="21"/>
                <w:szCs w:val="21"/>
              </w:rPr>
              <w:t>, monitoring.</w:t>
            </w:r>
          </w:p>
          <w:p w14:paraId="1DDC97F4" w14:textId="7707D148" w:rsidR="00F71079" w:rsidRPr="00F71079" w:rsidRDefault="00F71079" w:rsidP="0001654F">
            <w:pPr>
              <w:pStyle w:val="public-draftstyledefault-unorderedlistitem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1079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Windows , 7, 10</w:t>
            </w:r>
            <w:r w:rsidR="00FD644B"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</w:p>
          <w:p w14:paraId="3C6CB52D" w14:textId="49F8F139" w:rsidR="00F71079" w:rsidRPr="00FD644B" w:rsidRDefault="00FD644B" w:rsidP="00F71079">
            <w:pPr>
              <w:pStyle w:val="Heading4"/>
              <w:rPr>
                <w:lang w:val="en-US"/>
              </w:rPr>
            </w:pPr>
            <w:r w:rsidRPr="00FD644B">
              <w:rPr>
                <w:lang w:val="en-US"/>
              </w:rPr>
              <w:t>trilingual support analyst</w:t>
            </w:r>
            <w:r w:rsidRPr="00FD644B">
              <w:rPr>
                <w:lang w:val="en-US" w:bidi="pt-BR"/>
              </w:rPr>
              <w:t>@</w:t>
            </w:r>
            <w:r w:rsidR="00F71079" w:rsidRPr="00FD644B">
              <w:rPr>
                <w:lang w:val="en-US" w:bidi="pt-BR"/>
              </w:rPr>
              <w:t> </w:t>
            </w:r>
            <w:r w:rsidR="006463EE" w:rsidRPr="00FD644B">
              <w:rPr>
                <w:lang w:val="en-US" w:bidi="pt-BR"/>
              </w:rPr>
              <w:t>HCL</w:t>
            </w:r>
            <w:r w:rsidR="00F71079" w:rsidRPr="00FD644B">
              <w:rPr>
                <w:lang w:val="en-US" w:bidi="pt-BR"/>
              </w:rPr>
              <w:t> • </w:t>
            </w:r>
            <w:r w:rsidR="006463EE" w:rsidRPr="00FD644B">
              <w:rPr>
                <w:lang w:val="en-US" w:bidi="pt-BR"/>
              </w:rPr>
              <w:t>O</w:t>
            </w:r>
            <w:r w:rsidRPr="00FD644B">
              <w:rPr>
                <w:lang w:val="en-US" w:bidi="pt-BR"/>
              </w:rPr>
              <w:t>c</w:t>
            </w:r>
            <w:r w:rsidR="006463EE" w:rsidRPr="00FD644B">
              <w:rPr>
                <w:lang w:val="en-US" w:bidi="pt-BR"/>
              </w:rPr>
              <w:t>t</w:t>
            </w:r>
            <w:r w:rsidR="00F71079" w:rsidRPr="00FD644B">
              <w:rPr>
                <w:lang w:val="en-US" w:bidi="pt-BR"/>
              </w:rPr>
              <w:t xml:space="preserve"> 2</w:t>
            </w:r>
            <w:r w:rsidR="006463EE" w:rsidRPr="00FD644B">
              <w:rPr>
                <w:lang w:val="en-US" w:bidi="pt-BR"/>
              </w:rPr>
              <w:t>015</w:t>
            </w:r>
            <w:r w:rsidR="00F71079" w:rsidRPr="00FD644B">
              <w:rPr>
                <w:lang w:val="en-US" w:bidi="pt-BR"/>
              </w:rPr>
              <w:t xml:space="preserve"> - </w:t>
            </w:r>
            <w:r w:rsidR="006463EE" w:rsidRPr="00FD644B">
              <w:rPr>
                <w:lang w:val="en-US" w:bidi="pt-BR"/>
              </w:rPr>
              <w:t>JUN</w:t>
            </w:r>
            <w:r w:rsidR="00F71079" w:rsidRPr="00FD644B">
              <w:rPr>
                <w:lang w:val="en-US" w:bidi="pt-BR"/>
              </w:rPr>
              <w:t xml:space="preserve"> 20</w:t>
            </w:r>
            <w:r w:rsidR="006463EE" w:rsidRPr="00FD644B">
              <w:rPr>
                <w:lang w:val="en-US" w:bidi="pt-BR"/>
              </w:rPr>
              <w:t>19</w:t>
            </w:r>
          </w:p>
          <w:p w14:paraId="0413632F" w14:textId="77777777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Working Onsite at one of the huge internet engine offices providing technical</w:t>
            </w:r>
          </w:p>
          <w:p w14:paraId="76D0C3DC" w14:textId="77777777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support to the largest publishers across the globe using different platforms.</w:t>
            </w:r>
          </w:p>
          <w:p w14:paraId="317832C6" w14:textId="30824E40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Experience in client support on the digital ad traffic scenario, as well as</w:t>
            </w: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 xml:space="preserve"> </w:t>
            </w: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checking for CSS and Java Script corrections.</w:t>
            </w:r>
          </w:p>
          <w:p w14:paraId="6B40A5F3" w14:textId="77777777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Expertise in managing ad serving platforms such as DFP (DoubleClick for</w:t>
            </w:r>
          </w:p>
          <w:p w14:paraId="5C55CFF2" w14:textId="0C478E99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Publishers and DoubleClick Ad exchange) involving the major Google products</w:t>
            </w: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 xml:space="preserve"> </w:t>
            </w: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for serving digital ads like AdX and AdSense.</w:t>
            </w:r>
          </w:p>
          <w:p w14:paraId="13F44616" w14:textId="1E6F963D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Creation of HTML, CSS, and Java Script test pages for troubleshooting and</w:t>
            </w: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 xml:space="preserve"> </w:t>
            </w: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call-ups for bug fixes found on the platform.</w:t>
            </w:r>
          </w:p>
          <w:p w14:paraId="6B5D298B" w14:textId="5E20CE8D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Working Onsite at one of the huge internet engine offices providing technical</w:t>
            </w: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 xml:space="preserve"> </w:t>
            </w: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support to the largest publishers across the globe using different platforms</w:t>
            </w: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 xml:space="preserve"> </w:t>
            </w: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(LATAM)</w:t>
            </w:r>
          </w:p>
          <w:p w14:paraId="700FAFF5" w14:textId="5D415696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>Advanced Technical Troubleshooting</w:t>
            </w:r>
          </w:p>
          <w:p w14:paraId="24DE2A97" w14:textId="2EA3A66A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 xml:space="preserve"> Code implementation</w:t>
            </w:r>
          </w:p>
          <w:p w14:paraId="18F38175" w14:textId="5733F5E4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 xml:space="preserve"> Discrepancy analysis</w:t>
            </w:r>
          </w:p>
          <w:p w14:paraId="50BA20EC" w14:textId="7F6D0D4E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pt-BR" w:eastAsia="pt-BR"/>
              </w:rPr>
              <w:t xml:space="preserve"> Understanding clients envoronment.</w:t>
            </w:r>
          </w:p>
          <w:p w14:paraId="0F8DD926" w14:textId="15A4759B" w:rsid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troubleshooting and development HTML , JS and CSS homepages</w:t>
            </w:r>
          </w:p>
          <w:p w14:paraId="0014E4A0" w14:textId="4C4F4147" w:rsidR="0001654F" w:rsidRPr="0001654F" w:rsidRDefault="0001654F" w:rsidP="0001654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US" w:eastAsia="pt-BR"/>
              </w:rPr>
            </w:pPr>
            <w:r w:rsidRPr="0001654F">
              <w:rPr>
                <w:rFonts w:ascii="Roboto" w:eastAsia="Times New Roman" w:hAnsi="Roboto" w:cs="Times New Roman"/>
                <w:color w:val="000000"/>
                <w:sz w:val="21"/>
                <w:szCs w:val="21"/>
                <w:bdr w:val="none" w:sz="0" w:space="0" w:color="auto" w:frame="1"/>
                <w:lang w:val="en-US" w:eastAsia="pt-BR"/>
              </w:rPr>
              <w:t>Supporting LATAM clients throughout a highly a customer satisfaction answers..</w:t>
            </w:r>
          </w:p>
          <w:p w14:paraId="562A783C" w14:textId="316F5E95" w:rsidR="00F71079" w:rsidRPr="0001654F" w:rsidRDefault="00F71079" w:rsidP="00F71079">
            <w:pPr>
              <w:pStyle w:val="public-draftstyledefault-unorderedlistitem"/>
              <w:spacing w:before="0" w:beforeAutospacing="0" w:after="0" w:afterAutospacing="0"/>
              <w:ind w:left="900"/>
              <w:textAlignment w:val="baseline"/>
              <w:rPr>
                <w:rFonts w:ascii="Arial" w:hAnsi="Arial" w:cs="Arial"/>
                <w:lang w:val="en-US"/>
              </w:rPr>
            </w:pPr>
          </w:p>
          <w:p w14:paraId="4788DC42" w14:textId="66EFBE08" w:rsidR="002C2CDD" w:rsidRPr="0001654F" w:rsidRDefault="0001654F" w:rsidP="007569C1">
            <w:pPr>
              <w:pStyle w:val="Heading3"/>
              <w:rPr>
                <w:lang w:val="en-US"/>
              </w:rPr>
            </w:pPr>
            <w:r w:rsidRPr="0001654F">
              <w:rPr>
                <w:i/>
                <w:iCs/>
                <w:lang w:val="en-US"/>
              </w:rPr>
              <w:t>Education</w:t>
            </w:r>
          </w:p>
          <w:p w14:paraId="72FA8EF7" w14:textId="65A58712" w:rsidR="002C2CDD" w:rsidRPr="0001654F" w:rsidRDefault="006463EE" w:rsidP="006463EE">
            <w:pPr>
              <w:rPr>
                <w:lang w:val="en-US"/>
              </w:rPr>
            </w:pPr>
            <w:r w:rsidRPr="0001654F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Taubaté </w:t>
            </w:r>
            <w:r w:rsidR="0001654F" w:rsidRPr="0001654F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universisty </w:t>
            </w:r>
            <w:r w:rsidRPr="0001654F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– UNITAU – </w:t>
            </w:r>
            <w:r w:rsidR="0001654F" w:rsidRPr="0001654F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Bachelor of </w:t>
            </w:r>
            <w:r w:rsidR="0001654F" w:rsidRPr="0001654F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computer´s </w:t>
            </w:r>
            <w:r w:rsidR="0001654F" w:rsidRPr="0001654F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>Science</w:t>
            </w:r>
            <w:r w:rsidRPr="0001654F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 </w:t>
            </w:r>
          </w:p>
          <w:p w14:paraId="1AAE0AF9" w14:textId="0D0B660F" w:rsidR="00741125" w:rsidRPr="0001654F" w:rsidRDefault="00741125" w:rsidP="00741125">
            <w:pPr>
              <w:rPr>
                <w:lang w:val="en-US"/>
              </w:rPr>
            </w:pPr>
          </w:p>
        </w:tc>
      </w:tr>
    </w:tbl>
    <w:p w14:paraId="507660BE" w14:textId="77777777" w:rsidR="00826A10" w:rsidRPr="0001654F" w:rsidRDefault="00826A10" w:rsidP="00E22E87">
      <w:pPr>
        <w:pStyle w:val="NoSpacing"/>
        <w:rPr>
          <w:lang w:val="en-US"/>
        </w:rPr>
      </w:pPr>
    </w:p>
    <w:p w14:paraId="686A42AC" w14:textId="77777777" w:rsidR="00C62C50" w:rsidRPr="0001654F" w:rsidRDefault="00C62C50" w:rsidP="00826A10">
      <w:pPr>
        <w:rPr>
          <w:lang w:val="en-US"/>
        </w:rPr>
      </w:pPr>
    </w:p>
    <w:sectPr w:rsidR="00C62C50" w:rsidRPr="0001654F" w:rsidSect="00B56BC2"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5DAB" w14:textId="77777777" w:rsidR="000714E6" w:rsidRDefault="000714E6" w:rsidP="00713050">
      <w:pPr>
        <w:spacing w:line="240" w:lineRule="auto"/>
      </w:pPr>
      <w:r>
        <w:separator/>
      </w:r>
    </w:p>
  </w:endnote>
  <w:endnote w:type="continuationSeparator" w:id="0">
    <w:p w14:paraId="7CFDF07B" w14:textId="77777777" w:rsidR="000714E6" w:rsidRDefault="000714E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64156" w14:textId="77777777" w:rsidR="00C2098A" w:rsidRPr="00FB0C48" w:rsidRDefault="00217980" w:rsidP="00217980">
        <w:pPr>
          <w:pStyle w:val="Footer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0"/>
      <w:gridCol w:w="2630"/>
      <w:gridCol w:w="2631"/>
      <w:gridCol w:w="2631"/>
    </w:tblGrid>
    <w:tr w:rsidR="00217980" w:rsidRPr="00FB0C48" w14:paraId="18F35F8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94C95F" w14:textId="4F3B1257" w:rsidR="00217980" w:rsidRPr="00FB0C48" w:rsidRDefault="00217980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FE337B" w14:textId="07A80AAD" w:rsidR="00217980" w:rsidRPr="00FB0C48" w:rsidRDefault="00217980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09B3CD" w14:textId="20FE4898" w:rsidR="00217980" w:rsidRPr="00FB0C48" w:rsidRDefault="00217980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438933" w14:textId="7355732D" w:rsidR="00217980" w:rsidRPr="00FB0C48" w:rsidRDefault="00217980" w:rsidP="00217980">
          <w:pPr>
            <w:pStyle w:val="Footer"/>
            <w:rPr>
              <w:lang w:val="pt-BR"/>
            </w:rPr>
          </w:pPr>
        </w:p>
      </w:tc>
    </w:tr>
    <w:tr w:rsidR="00217980" w:rsidRPr="00FB0C48" w14:paraId="20C1773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BA50E45" w14:textId="25BE35F4" w:rsidR="00811117" w:rsidRPr="00FB0C48" w:rsidRDefault="00811117" w:rsidP="00F71079">
          <w:pPr>
            <w:pStyle w:val="Footer"/>
            <w:jc w:val="left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6213E71" w14:textId="5B13E828" w:rsidR="00811117" w:rsidRPr="00FB0C48" w:rsidRDefault="00811117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4653292" w14:textId="3E584320" w:rsidR="00811117" w:rsidRPr="00FB0C48" w:rsidRDefault="00811117" w:rsidP="00217980">
          <w:pPr>
            <w:pStyle w:val="Footer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951C364" w14:textId="54AE50A2" w:rsidR="00811117" w:rsidRPr="00FB0C48" w:rsidRDefault="00811117" w:rsidP="00217980">
          <w:pPr>
            <w:pStyle w:val="Footer"/>
            <w:rPr>
              <w:lang w:val="pt-BR"/>
            </w:rPr>
          </w:pPr>
        </w:p>
      </w:tc>
    </w:tr>
  </w:tbl>
  <w:p w14:paraId="39077969" w14:textId="77777777" w:rsidR="00217980" w:rsidRPr="00FB0C48" w:rsidRDefault="00217980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8E70" w14:textId="77777777" w:rsidR="000714E6" w:rsidRDefault="000714E6" w:rsidP="00713050">
      <w:pPr>
        <w:spacing w:line="240" w:lineRule="auto"/>
      </w:pPr>
      <w:r>
        <w:separator/>
      </w:r>
    </w:p>
  </w:footnote>
  <w:footnote w:type="continuationSeparator" w:id="0">
    <w:p w14:paraId="2C20F0AC" w14:textId="77777777" w:rsidR="000714E6" w:rsidRDefault="000714E6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2710D2"/>
    <w:multiLevelType w:val="multilevel"/>
    <w:tmpl w:val="009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63B86"/>
    <w:multiLevelType w:val="hybridMultilevel"/>
    <w:tmpl w:val="6158F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F5A79"/>
    <w:multiLevelType w:val="hybridMultilevel"/>
    <w:tmpl w:val="5796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52299"/>
    <w:multiLevelType w:val="hybridMultilevel"/>
    <w:tmpl w:val="BCD4C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E22FC"/>
    <w:multiLevelType w:val="multilevel"/>
    <w:tmpl w:val="C5C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C731F7"/>
    <w:multiLevelType w:val="multilevel"/>
    <w:tmpl w:val="3D36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6687E"/>
    <w:multiLevelType w:val="hybridMultilevel"/>
    <w:tmpl w:val="35F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34433"/>
    <w:multiLevelType w:val="multilevel"/>
    <w:tmpl w:val="102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965718">
    <w:abstractNumId w:val="9"/>
  </w:num>
  <w:num w:numId="2" w16cid:durableId="394672161">
    <w:abstractNumId w:val="7"/>
  </w:num>
  <w:num w:numId="3" w16cid:durableId="224876521">
    <w:abstractNumId w:val="6"/>
  </w:num>
  <w:num w:numId="4" w16cid:durableId="643584854">
    <w:abstractNumId w:val="5"/>
  </w:num>
  <w:num w:numId="5" w16cid:durableId="256913022">
    <w:abstractNumId w:val="4"/>
  </w:num>
  <w:num w:numId="6" w16cid:durableId="2019959178">
    <w:abstractNumId w:val="8"/>
  </w:num>
  <w:num w:numId="7" w16cid:durableId="1716196086">
    <w:abstractNumId w:val="3"/>
  </w:num>
  <w:num w:numId="8" w16cid:durableId="669333466">
    <w:abstractNumId w:val="2"/>
  </w:num>
  <w:num w:numId="9" w16cid:durableId="1373076876">
    <w:abstractNumId w:val="1"/>
  </w:num>
  <w:num w:numId="10" w16cid:durableId="1945767920">
    <w:abstractNumId w:val="0"/>
  </w:num>
  <w:num w:numId="11" w16cid:durableId="312218785">
    <w:abstractNumId w:val="11"/>
  </w:num>
  <w:num w:numId="12" w16cid:durableId="1477646021">
    <w:abstractNumId w:val="13"/>
  </w:num>
  <w:num w:numId="13" w16cid:durableId="286012655">
    <w:abstractNumId w:val="17"/>
  </w:num>
  <w:num w:numId="14" w16cid:durableId="1736856468">
    <w:abstractNumId w:val="15"/>
  </w:num>
  <w:num w:numId="15" w16cid:durableId="1785344568">
    <w:abstractNumId w:val="16"/>
  </w:num>
  <w:num w:numId="16" w16cid:durableId="1434208621">
    <w:abstractNumId w:val="10"/>
  </w:num>
  <w:num w:numId="17" w16cid:durableId="573324610">
    <w:abstractNumId w:val="14"/>
  </w:num>
  <w:num w:numId="18" w16cid:durableId="1396855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ocumentProtection w:edit="readOnly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81"/>
    <w:rsid w:val="0001654F"/>
    <w:rsid w:val="000714E6"/>
    <w:rsid w:val="00091382"/>
    <w:rsid w:val="000935A8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F76BA"/>
    <w:rsid w:val="004077FB"/>
    <w:rsid w:val="004244FF"/>
    <w:rsid w:val="00424DD9"/>
    <w:rsid w:val="004305E4"/>
    <w:rsid w:val="0046104A"/>
    <w:rsid w:val="004717C5"/>
    <w:rsid w:val="004A24CC"/>
    <w:rsid w:val="005036A6"/>
    <w:rsid w:val="00523479"/>
    <w:rsid w:val="005335C4"/>
    <w:rsid w:val="00543DB7"/>
    <w:rsid w:val="005729B0"/>
    <w:rsid w:val="00583E4F"/>
    <w:rsid w:val="00641630"/>
    <w:rsid w:val="006463EE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B1281"/>
    <w:rsid w:val="00AD00FD"/>
    <w:rsid w:val="00AF0A8E"/>
    <w:rsid w:val="00B24426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15ED"/>
    <w:rsid w:val="00D97A41"/>
    <w:rsid w:val="00DD3CF6"/>
    <w:rsid w:val="00DD6416"/>
    <w:rsid w:val="00DF4E0A"/>
    <w:rsid w:val="00DF7F8F"/>
    <w:rsid w:val="00E02DCD"/>
    <w:rsid w:val="00E12C60"/>
    <w:rsid w:val="00E22E87"/>
    <w:rsid w:val="00E45034"/>
    <w:rsid w:val="00E57630"/>
    <w:rsid w:val="00E86C2B"/>
    <w:rsid w:val="00EB2D52"/>
    <w:rsid w:val="00EF7CC9"/>
    <w:rsid w:val="00F00BD6"/>
    <w:rsid w:val="00F207C0"/>
    <w:rsid w:val="00F20AE5"/>
    <w:rsid w:val="00F47E97"/>
    <w:rsid w:val="00F645C7"/>
    <w:rsid w:val="00F71079"/>
    <w:rsid w:val="00FB0C48"/>
    <w:rsid w:val="00FB0EC9"/>
    <w:rsid w:val="00FD644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584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public-draftstyledefault-unorderedlistitem">
    <w:name w:val="public-draftstyledefault-unorderedlistitem"/>
    <w:basedOn w:val="Normal"/>
    <w:rsid w:val="00F7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pter\AppData\Local\Microsoft\Office\16.0\DTS\pt-BR%7bDFA64445-C9D9-4B59-BB1A-B5DA5A5AAEE5%7d\%7bD97E6E44-786F-4002-96A3-A70A019FE65D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FDA9B251FD46CBBA9D82B562A7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85F2-07B0-48AC-8463-ABB8C2F2C989}"/>
      </w:docPartPr>
      <w:docPartBody>
        <w:p w:rsidR="00F81BA2" w:rsidRDefault="00000000">
          <w:pPr>
            <w:pStyle w:val="F8FDA9B251FD46CBBA9D82B562A779B1"/>
          </w:pPr>
          <w:r w:rsidRPr="00FB0C4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D6"/>
    <w:rsid w:val="00117043"/>
    <w:rsid w:val="00291ED6"/>
    <w:rsid w:val="003B3973"/>
    <w:rsid w:val="004A6F88"/>
    <w:rsid w:val="00F8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DA9B251FD46CBBA9D82B562A779B1">
    <w:name w:val="F8FDA9B251FD46CBBA9D82B562A779B1"/>
  </w:style>
  <w:style w:type="paragraph" w:customStyle="1" w:styleId="7D7F82ED29274B7CA8550E4B7E830092">
    <w:name w:val="7D7F82ED29274B7CA8550E4B7E830092"/>
  </w:style>
  <w:style w:type="paragraph" w:customStyle="1" w:styleId="90B88A21E3BC4874B41C64EA6879C5A0">
    <w:name w:val="90B88A21E3BC4874B41C64EA6879C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D7E272-962E-42DC-B78D-59C16382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{D97E6E44-786F-4002-96A3-A70A019FE65D}tf16392716_win32.dotx</Template>
  <TotalTime>0</TotalTime>
  <Pages>2</Pages>
  <Words>467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2023-10-20T13:50:00Z</dcterms:created>
  <dcterms:modified xsi:type="dcterms:W3CDTF">2023-10-20T13:53:00Z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